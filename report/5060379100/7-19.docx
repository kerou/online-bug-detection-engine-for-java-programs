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74" w:rsidRPr="00A70380" w:rsidRDefault="00E90674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E90674" w:rsidRPr="00A70380" w:rsidRDefault="00E90674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E90674" w:rsidRPr="00A70380" w:rsidRDefault="00E90674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E90674" w:rsidRPr="00A70380" w:rsidRDefault="00E90674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E90674" w:rsidRPr="00A70380" w:rsidRDefault="00E90674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E90674" w:rsidRPr="00A70380" w:rsidRDefault="00E90674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E90674" w:rsidRPr="00A70380" w:rsidRDefault="00E90674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19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E90674" w:rsidRPr="00A70380" w:rsidRDefault="00E90674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E90674" w:rsidRPr="00A70380" w:rsidRDefault="00E90674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E90674" w:rsidRPr="00A70380" w:rsidRDefault="00E90674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376B3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E90674" w:rsidRPr="00A70380" w:rsidRDefault="00E90674" w:rsidP="00376B3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376B3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E90674" w:rsidRPr="00A70380" w:rsidRDefault="00E90674" w:rsidP="00376B3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376B3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E90674" w:rsidRPr="00A70380" w:rsidRDefault="00E90674" w:rsidP="00376B3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376B3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E90674" w:rsidRPr="00A70380" w:rsidRDefault="00E90674" w:rsidP="00376B3B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376B3B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E90674" w:rsidRPr="00A70380" w:rsidRDefault="00E90674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E90674" w:rsidRPr="00A70380" w:rsidRDefault="00E90674" w:rsidP="00F7498C">
      <w:pPr>
        <w:rPr>
          <w:rFonts w:ascii="微软雅黑" w:eastAsia="微软雅黑" w:hAnsi="微软雅黑" w:cs="Times New Roman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E90674" w:rsidRPr="00A70380" w:rsidRDefault="00E90674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E90674" w:rsidRPr="00A70380" w:rsidRDefault="00E90674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将前台与后台集成</w:t>
      </w:r>
    </w:p>
    <w:p w:rsidR="00E90674" w:rsidRPr="00A70380" w:rsidRDefault="00E90674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E90674" w:rsidRPr="00A70380" w:rsidRDefault="00E90674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该部分基本完成。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E90674" w:rsidRPr="00A70380" w:rsidRDefault="00E90674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E90674" w:rsidRPr="00A70380" w:rsidRDefault="00E90674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在一些细节问题上花了不少时间。</w:t>
      </w:r>
    </w:p>
    <w:p w:rsidR="00E90674" w:rsidRPr="00A70380" w:rsidRDefault="00E90674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E90674" w:rsidRPr="00A70380" w:rsidRDefault="00E90674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解决细节问题，完善前台。</w:t>
      </w:r>
    </w:p>
    <w:p w:rsidR="00E90674" w:rsidRPr="00A70380" w:rsidRDefault="00E90674">
      <w:pPr>
        <w:rPr>
          <w:rFonts w:ascii="微软雅黑" w:eastAsia="微软雅黑" w:hAnsi="微软雅黑" w:cs="Times New Roman"/>
        </w:rPr>
      </w:pPr>
    </w:p>
    <w:sectPr w:rsidR="00E90674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674" w:rsidRDefault="00E90674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E90674" w:rsidRDefault="00E90674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74" w:rsidRDefault="00E90674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376B3B">
        <w:rPr>
          <w:rFonts w:ascii="Cambria" w:hAnsi="Cambria" w:cs="Cambria"/>
          <w:noProof/>
          <w:lang w:val="zh-CN"/>
        </w:rPr>
        <w:t>3</w:t>
      </w:r>
    </w:fldSimple>
  </w:p>
  <w:p w:rsidR="00E90674" w:rsidRDefault="00E90674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674" w:rsidRDefault="00E90674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E90674" w:rsidRDefault="00E90674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74" w:rsidRDefault="00E90674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E90674" w:rsidRDefault="00E90674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2359C0"/>
    <w:rsid w:val="00252F6F"/>
    <w:rsid w:val="002803A7"/>
    <w:rsid w:val="00291779"/>
    <w:rsid w:val="00331369"/>
    <w:rsid w:val="00373500"/>
    <w:rsid w:val="00376B3B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5073F"/>
    <w:rsid w:val="005F7982"/>
    <w:rsid w:val="00600E22"/>
    <w:rsid w:val="006114AD"/>
    <w:rsid w:val="00660313"/>
    <w:rsid w:val="006608A1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5A2C"/>
    <w:rsid w:val="00C66EE4"/>
    <w:rsid w:val="00CD20E4"/>
    <w:rsid w:val="00D0484A"/>
    <w:rsid w:val="00D360CE"/>
    <w:rsid w:val="00D44862"/>
    <w:rsid w:val="00D960D3"/>
    <w:rsid w:val="00DA1BB9"/>
    <w:rsid w:val="00DC0E09"/>
    <w:rsid w:val="00DF1370"/>
    <w:rsid w:val="00DF278C"/>
    <w:rsid w:val="00E726A7"/>
    <w:rsid w:val="00E90674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67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3</Pages>
  <Words>102</Words>
  <Characters>585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33</cp:revision>
  <dcterms:created xsi:type="dcterms:W3CDTF">2009-06-26T12:24:00Z</dcterms:created>
  <dcterms:modified xsi:type="dcterms:W3CDTF">2009-07-19T15:53:00Z</dcterms:modified>
</cp:coreProperties>
</file>