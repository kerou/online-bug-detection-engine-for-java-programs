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BE" w:rsidRPr="00A70380" w:rsidRDefault="001B48BE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1B48BE" w:rsidRPr="00A70380" w:rsidRDefault="001B48BE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1B48BE" w:rsidRPr="00A70380" w:rsidRDefault="001B48BE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1B48BE" w:rsidRPr="00A70380" w:rsidRDefault="001B48BE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1B48BE" w:rsidRPr="00A70380" w:rsidRDefault="001B48BE" w:rsidP="00F7498C">
      <w:pPr>
        <w:jc w:val="right"/>
        <w:rPr>
          <w:rFonts w:ascii="微软雅黑" w:eastAsia="微软雅黑" w:hAnsi="微软雅黑" w:cs="Times New Roman"/>
          <w:b/>
          <w:bCs/>
          <w:sz w:val="72"/>
          <w:szCs w:val="72"/>
        </w:rPr>
      </w:pPr>
      <w:fldSimple w:instr=" DOCPROPERTY  Title  \* MERGEFORMAT ">
        <w:r w:rsidRPr="00A70380">
          <w:rPr>
            <w:rFonts w:ascii="微软雅黑" w:eastAsia="微软雅黑" w:hAnsi="微软雅黑" w:cs="微软雅黑"/>
            <w:b/>
            <w:bCs/>
            <w:sz w:val="72"/>
            <w:szCs w:val="72"/>
          </w:rPr>
          <w:t>Daily Report</w:t>
        </w:r>
      </w:fldSimple>
    </w:p>
    <w:p w:rsidR="001B48BE" w:rsidRPr="00A70380" w:rsidRDefault="001B48BE" w:rsidP="00CD20E4">
      <w:pPr>
        <w:jc w:val="righ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胡超</w:t>
      </w:r>
    </w:p>
    <w:p w:rsidR="001B48BE" w:rsidRPr="00A70380" w:rsidRDefault="001B48BE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  <w:fldSimple w:instr=" DOCPROPERTY  LastSavedTime  \* MERGEFORMAT "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2009/</w:t>
        </w:r>
        <w:r>
          <w:rPr>
            <w:rFonts w:ascii="微软雅黑" w:eastAsia="微软雅黑" w:hAnsi="微软雅黑" w:cs="微软雅黑"/>
            <w:b/>
            <w:bCs/>
            <w:sz w:val="32"/>
            <w:szCs w:val="32"/>
          </w:rPr>
          <w:t>7</w:t>
        </w:r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/</w:t>
        </w:r>
        <w:r>
          <w:rPr>
            <w:rFonts w:ascii="微软雅黑" w:eastAsia="微软雅黑" w:hAnsi="微软雅黑" w:cs="微软雅黑"/>
            <w:b/>
            <w:bCs/>
            <w:sz w:val="32"/>
            <w:szCs w:val="32"/>
          </w:rPr>
          <w:t>6</w:t>
        </w:r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 xml:space="preserve">  </w:t>
        </w:r>
      </w:fldSimple>
    </w:p>
    <w:p w:rsidR="001B48BE" w:rsidRPr="00A70380" w:rsidRDefault="001B48BE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B48BE" w:rsidRPr="00A70380" w:rsidRDefault="001B48BE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B48BE" w:rsidRPr="00A70380" w:rsidRDefault="001B48BE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B48BE" w:rsidRPr="00A70380" w:rsidRDefault="001B48BE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B48BE" w:rsidRPr="00A70380" w:rsidRDefault="001B48BE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B48BE" w:rsidRPr="00A70380" w:rsidRDefault="001B48BE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B48BE" w:rsidRPr="00A70380" w:rsidRDefault="001B48BE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B48BE" w:rsidRPr="00A70380" w:rsidRDefault="001B48BE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B48BE" w:rsidRPr="00A70380" w:rsidRDefault="001B48BE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B48BE" w:rsidRPr="00A70380" w:rsidRDefault="001B48BE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B48BE" w:rsidRPr="00A70380" w:rsidRDefault="001B48BE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B48BE" w:rsidRPr="00A70380" w:rsidRDefault="001B48BE" w:rsidP="009A2DA0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begin"/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instrText xml:space="preserve"> TOC  \* MERGEFORMAT </w:instrText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separate"/>
      </w:r>
    </w:p>
    <w:p w:rsidR="001B48BE" w:rsidRPr="00A70380" w:rsidRDefault="001B48BE">
      <w:pPr>
        <w:pStyle w:val="TOCHeading"/>
        <w:rPr>
          <w:rFonts w:ascii="微软雅黑" w:eastAsia="微软雅黑" w:hAnsi="微软雅黑" w:cs="Times New Roman"/>
        </w:rPr>
      </w:pPr>
      <w:r w:rsidRPr="00A70380">
        <w:rPr>
          <w:rFonts w:ascii="微软雅黑" w:eastAsia="微软雅黑" w:hAnsi="微软雅黑" w:cs="微软雅黑" w:hint="eastAsia"/>
          <w:lang w:val="zh-CN"/>
        </w:rPr>
        <w:t>目录</w:t>
      </w:r>
    </w:p>
    <w:p w:rsidR="001B48BE" w:rsidRPr="00A70380" w:rsidRDefault="001B48BE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begin"/>
      </w:r>
      <w:r w:rsidRPr="00A70380">
        <w:rPr>
          <w:rFonts w:ascii="微软雅黑" w:eastAsia="微软雅黑" w:hAnsi="微软雅黑" w:cs="微软雅黑"/>
        </w:rPr>
        <w:instrText xml:space="preserve"> TOC \o "1-3" \h \z \u </w:instrText>
      </w:r>
      <w:r w:rsidRPr="00A70380">
        <w:rPr>
          <w:rFonts w:ascii="微软雅黑" w:eastAsia="微软雅黑" w:hAnsi="微软雅黑" w:cs="微软雅黑"/>
        </w:rPr>
        <w:fldChar w:fldCharType="separate"/>
      </w:r>
      <w:hyperlink w:anchor="_Toc233812232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项目名称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_Toc233812232 \h </w:instrText>
        </w:r>
        <w:r w:rsidRPr="00772674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1B48BE" w:rsidRPr="00A70380" w:rsidRDefault="001B48BE" w:rsidP="00772674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3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1.1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本日计划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_Toc233812233 \h </w:instrText>
        </w:r>
        <w:r w:rsidRPr="00772674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1B48BE" w:rsidRPr="00A70380" w:rsidRDefault="001B48BE" w:rsidP="00772674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4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1.2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本日实际进度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_Toc233812234 \h </w:instrText>
        </w:r>
        <w:r w:rsidRPr="00772674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1B48BE" w:rsidRPr="00A70380" w:rsidRDefault="001B48BE" w:rsidP="00772674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5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1.3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本日总结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_Toc233812235 \h </w:instrText>
        </w:r>
        <w:r w:rsidRPr="00772674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1B48BE" w:rsidRPr="00A70380" w:rsidRDefault="001B48BE" w:rsidP="00772674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6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1.4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明日计划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_Toc233812236 \h </w:instrText>
        </w:r>
        <w:r w:rsidRPr="00772674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1B48BE" w:rsidRPr="00A70380" w:rsidRDefault="001B48BE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end"/>
      </w:r>
    </w:p>
    <w:p w:rsidR="001B48BE" w:rsidRPr="00A70380" w:rsidRDefault="001B48BE" w:rsidP="00F7498C">
      <w:pPr>
        <w:rPr>
          <w:rFonts w:ascii="微软雅黑" w:eastAsia="微软雅黑" w:hAnsi="微软雅黑" w:cs="Times New Roman"/>
        </w:rPr>
      </w:pPr>
    </w:p>
    <w:p w:rsidR="001B48BE" w:rsidRPr="00A70380" w:rsidRDefault="001B48BE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end"/>
      </w:r>
    </w:p>
    <w:p w:rsidR="001B48BE" w:rsidRPr="00A70380" w:rsidRDefault="001B48BE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B48BE" w:rsidRPr="00A70380" w:rsidRDefault="001B48BE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B48BE" w:rsidRPr="00A70380" w:rsidRDefault="001B48BE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B48BE" w:rsidRPr="00A70380" w:rsidRDefault="001B48BE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B48BE" w:rsidRPr="00A70380" w:rsidRDefault="001B48BE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B48BE" w:rsidRPr="00A70380" w:rsidRDefault="001B48BE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B48BE" w:rsidRPr="00A70380" w:rsidRDefault="001B48BE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B48BE" w:rsidRPr="00A70380" w:rsidRDefault="001B48BE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B48BE" w:rsidRPr="00A70380" w:rsidRDefault="001B48BE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B48BE" w:rsidRPr="00A70380" w:rsidRDefault="001B48BE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B48BE" w:rsidRPr="00A70380" w:rsidRDefault="001B48BE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B48BE" w:rsidRPr="00A70380" w:rsidRDefault="001B48BE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B48BE" w:rsidRPr="00A70380" w:rsidRDefault="001B48BE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B48BE" w:rsidRPr="00A70380" w:rsidRDefault="001B48BE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B48BE" w:rsidRPr="00A70380" w:rsidRDefault="001B48BE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B48BE" w:rsidRPr="00A70380" w:rsidRDefault="001B48BE" w:rsidP="00F7498C">
      <w:pPr>
        <w:pStyle w:val="Heading1"/>
        <w:rPr>
          <w:rFonts w:ascii="微软雅黑" w:eastAsia="微软雅黑" w:hAnsi="微软雅黑" w:cs="Times New Roman"/>
        </w:rPr>
      </w:pPr>
      <w:bookmarkStart w:id="0" w:name="_Toc194586612"/>
      <w:bookmarkStart w:id="1" w:name="_Toc233812232"/>
      <w:r w:rsidRPr="00A70380">
        <w:rPr>
          <w:rFonts w:ascii="微软雅黑" w:eastAsia="微软雅黑" w:hAnsi="微软雅黑" w:cs="微软雅黑" w:hint="eastAsia"/>
        </w:rPr>
        <w:t>项目名称</w:t>
      </w:r>
      <w:bookmarkEnd w:id="0"/>
      <w:bookmarkEnd w:id="1"/>
    </w:p>
    <w:p w:rsidR="001B48BE" w:rsidRPr="00A70380" w:rsidRDefault="001B48BE" w:rsidP="00F7498C">
      <w:pPr>
        <w:jc w:val="left"/>
        <w:rPr>
          <w:rFonts w:ascii="微软雅黑" w:eastAsia="微软雅黑" w:hAnsi="微软雅黑" w:cs="微软雅黑"/>
          <w:b/>
          <w:bCs/>
        </w:rPr>
      </w:pPr>
      <w:r w:rsidRPr="00A70380">
        <w:rPr>
          <w:rFonts w:ascii="微软雅黑" w:eastAsia="微软雅黑" w:hAnsi="微软雅黑" w:cs="微软雅黑"/>
          <w:b/>
          <w:bCs/>
        </w:rPr>
        <w:t>online-bug-detection-engine-for-java-programs</w:t>
      </w:r>
    </w:p>
    <w:p w:rsidR="001B48BE" w:rsidRPr="00A70380" w:rsidRDefault="001B48BE" w:rsidP="00F7498C">
      <w:pPr>
        <w:pStyle w:val="Heading2"/>
        <w:rPr>
          <w:rFonts w:ascii="微软雅黑" w:eastAsia="微软雅黑" w:hAnsi="微软雅黑" w:cs="Times New Roman"/>
        </w:rPr>
      </w:pPr>
      <w:bookmarkStart w:id="2" w:name="_Toc194586613"/>
      <w:bookmarkStart w:id="3" w:name="_Toc233812233"/>
      <w:r w:rsidRPr="00A70380">
        <w:rPr>
          <w:rFonts w:ascii="微软雅黑" w:eastAsia="微软雅黑" w:hAnsi="微软雅黑" w:cs="微软雅黑" w:hint="eastAsia"/>
        </w:rPr>
        <w:t>本日计划</w:t>
      </w:r>
      <w:bookmarkEnd w:id="2"/>
      <w:bookmarkEnd w:id="3"/>
    </w:p>
    <w:p w:rsidR="001B48BE" w:rsidRPr="00A70380" w:rsidRDefault="001B48BE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与赵老师商讨诸多细节问题，找到每一个问题的解决方法，</w:t>
      </w:r>
    </w:p>
    <w:p w:rsidR="001B48BE" w:rsidRPr="00A70380" w:rsidRDefault="001B48BE" w:rsidP="00F7498C">
      <w:pPr>
        <w:pStyle w:val="Heading2"/>
        <w:rPr>
          <w:rFonts w:ascii="微软雅黑" w:eastAsia="微软雅黑" w:hAnsi="微软雅黑" w:cs="Times New Roman"/>
        </w:rPr>
      </w:pPr>
      <w:bookmarkStart w:id="4" w:name="_Toc194586614"/>
      <w:bookmarkStart w:id="5" w:name="_Toc233812234"/>
      <w:r w:rsidRPr="00A70380">
        <w:rPr>
          <w:rFonts w:ascii="微软雅黑" w:eastAsia="微软雅黑" w:hAnsi="微软雅黑" w:cs="微软雅黑" w:hint="eastAsia"/>
        </w:rPr>
        <w:t>本日实际进度</w:t>
      </w:r>
      <w:bookmarkEnd w:id="4"/>
      <w:bookmarkEnd w:id="5"/>
    </w:p>
    <w:p w:rsidR="001B48BE" w:rsidRPr="00A70380" w:rsidRDefault="001B48BE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经过与赵老师的商讨交流，我们之前的工作得到了肯定和赞扬，在此基础上，赵老师也提出了一些建议和新的想法。</w:t>
      </w:r>
    </w:p>
    <w:p w:rsidR="001B48BE" w:rsidRPr="00A70380" w:rsidRDefault="001B48BE" w:rsidP="00F7498C">
      <w:pPr>
        <w:pStyle w:val="Heading2"/>
        <w:rPr>
          <w:rFonts w:ascii="微软雅黑" w:eastAsia="微软雅黑" w:hAnsi="微软雅黑" w:cs="Times New Roman"/>
        </w:rPr>
      </w:pPr>
      <w:bookmarkStart w:id="6" w:name="_Toc194586616"/>
      <w:bookmarkStart w:id="7" w:name="_Toc233812235"/>
      <w:r w:rsidRPr="00A70380">
        <w:rPr>
          <w:rFonts w:ascii="微软雅黑" w:eastAsia="微软雅黑" w:hAnsi="微软雅黑" w:cs="微软雅黑" w:hint="eastAsia"/>
        </w:rPr>
        <w:t>本日总结</w:t>
      </w:r>
      <w:bookmarkEnd w:id="6"/>
      <w:bookmarkEnd w:id="7"/>
    </w:p>
    <w:p w:rsidR="001B48BE" w:rsidRPr="00A70380" w:rsidRDefault="001B48BE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进一步明确了各个细节问题的解决方案，一些新的构思被采纳。项目按计划顺利进行。</w:t>
      </w:r>
    </w:p>
    <w:p w:rsidR="001B48BE" w:rsidRPr="00A70380" w:rsidRDefault="001B48BE" w:rsidP="00F7498C">
      <w:pPr>
        <w:pStyle w:val="Heading2"/>
        <w:rPr>
          <w:rFonts w:ascii="微软雅黑" w:eastAsia="微软雅黑" w:hAnsi="微软雅黑" w:cs="Times New Roman"/>
        </w:rPr>
      </w:pPr>
      <w:bookmarkStart w:id="8" w:name="_Toc194586617"/>
      <w:bookmarkStart w:id="9" w:name="_Toc233812236"/>
      <w:r w:rsidRPr="00A70380">
        <w:rPr>
          <w:rFonts w:ascii="微软雅黑" w:eastAsia="微软雅黑" w:hAnsi="微软雅黑" w:cs="微软雅黑" w:hint="eastAsia"/>
        </w:rPr>
        <w:t>明日计划</w:t>
      </w:r>
      <w:bookmarkEnd w:id="8"/>
      <w:bookmarkEnd w:id="9"/>
    </w:p>
    <w:p w:rsidR="001B48BE" w:rsidRPr="00A70380" w:rsidRDefault="001B48BE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开始编写用户系统。</w:t>
      </w:r>
    </w:p>
    <w:p w:rsidR="001B48BE" w:rsidRPr="00A70380" w:rsidRDefault="001B48BE">
      <w:pPr>
        <w:rPr>
          <w:rFonts w:ascii="微软雅黑" w:eastAsia="微软雅黑" w:hAnsi="微软雅黑" w:cs="Times New Roman"/>
        </w:rPr>
      </w:pPr>
    </w:p>
    <w:sectPr w:rsidR="001B48BE" w:rsidRPr="00A70380" w:rsidSect="00A4011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48BE" w:rsidRDefault="001B48BE" w:rsidP="00F7498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1B48BE" w:rsidRDefault="001B48BE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8BE" w:rsidRDefault="001B48BE" w:rsidP="002359C0">
    <w:pPr>
      <w:pStyle w:val="Footer"/>
      <w:pBdr>
        <w:top w:val="thinThickSmallGap" w:sz="24" w:space="1" w:color="622423"/>
      </w:pBdr>
      <w:tabs>
        <w:tab w:val="clear" w:pos="4153"/>
      </w:tabs>
      <w:rPr>
        <w:rFonts w:ascii="Cambria" w:hAnsi="Cambria" w:cs="Cambria"/>
      </w:rPr>
    </w:pPr>
    <w:fldSimple w:instr=" DOCPROPERTY  LastSavedTime  \* MERGEFORMAT ">
      <w:r>
        <w:rPr>
          <w:rFonts w:ascii="Cambria" w:hAnsi="Cambria" w:cs="Cambria"/>
        </w:rPr>
        <w:t>1601/1/1 8:00</w:t>
      </w:r>
    </w:fldSimple>
    <w:r>
      <w:rPr>
        <w:rFonts w:ascii="Cambria" w:hAnsi="Cambria" w:cs="Cambria"/>
        <w:lang w:val="zh-CN"/>
      </w:rPr>
      <w:tab/>
      <w:t xml:space="preserve"> </w:t>
    </w:r>
    <w:fldSimple w:instr=" PAGE   \* MERGEFORMAT ">
      <w:r w:rsidRPr="00772674">
        <w:rPr>
          <w:rFonts w:ascii="Cambria" w:hAnsi="Cambria" w:cs="Cambria"/>
          <w:noProof/>
          <w:lang w:val="zh-CN"/>
        </w:rPr>
        <w:t>3</w:t>
      </w:r>
    </w:fldSimple>
  </w:p>
  <w:p w:rsidR="001B48BE" w:rsidRDefault="001B48BE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48BE" w:rsidRDefault="001B48BE" w:rsidP="00F7498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1B48BE" w:rsidRDefault="001B48BE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8BE" w:rsidRDefault="001B48BE">
    <w:pPr>
      <w:pStyle w:val="Header"/>
      <w:pBdr>
        <w:bottom w:val="thickThinSmallGap" w:sz="24" w:space="1" w:color="622423"/>
      </w:pBdr>
      <w:rPr>
        <w:rFonts w:ascii="Cambria" w:hAnsi="Cambria" w:cs="Cambria"/>
        <w:sz w:val="32"/>
        <w:szCs w:val="32"/>
      </w:rPr>
    </w:pPr>
    <w:r>
      <w:rPr>
        <w:rFonts w:ascii="Cambria" w:hAnsi="Cambria" w:cs="Cambria"/>
        <w:sz w:val="32"/>
        <w:szCs w:val="32"/>
      </w:rPr>
      <w:t>Daily Report</w:t>
    </w:r>
  </w:p>
  <w:p w:rsidR="001B48BE" w:rsidRDefault="001B48BE">
    <w:pPr>
      <w:pStyle w:val="Header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498C"/>
    <w:rsid w:val="00032AF6"/>
    <w:rsid w:val="00085665"/>
    <w:rsid w:val="00186B0E"/>
    <w:rsid w:val="0019254D"/>
    <w:rsid w:val="001B48BE"/>
    <w:rsid w:val="002359C0"/>
    <w:rsid w:val="00252F6F"/>
    <w:rsid w:val="00331369"/>
    <w:rsid w:val="00373500"/>
    <w:rsid w:val="00395E9A"/>
    <w:rsid w:val="003D7D34"/>
    <w:rsid w:val="00494CAD"/>
    <w:rsid w:val="004A1DAD"/>
    <w:rsid w:val="004C43A2"/>
    <w:rsid w:val="004E766F"/>
    <w:rsid w:val="00600E22"/>
    <w:rsid w:val="0066576B"/>
    <w:rsid w:val="00695382"/>
    <w:rsid w:val="006D2771"/>
    <w:rsid w:val="006E61C7"/>
    <w:rsid w:val="00707370"/>
    <w:rsid w:val="00772674"/>
    <w:rsid w:val="007826C6"/>
    <w:rsid w:val="0079692D"/>
    <w:rsid w:val="00810FE5"/>
    <w:rsid w:val="0089716F"/>
    <w:rsid w:val="008D6C59"/>
    <w:rsid w:val="0095500D"/>
    <w:rsid w:val="009924E9"/>
    <w:rsid w:val="009A2DA0"/>
    <w:rsid w:val="009C1F2E"/>
    <w:rsid w:val="009D4A0A"/>
    <w:rsid w:val="00A00021"/>
    <w:rsid w:val="00A40112"/>
    <w:rsid w:val="00A526A8"/>
    <w:rsid w:val="00A70380"/>
    <w:rsid w:val="00AB706C"/>
    <w:rsid w:val="00AC6EC6"/>
    <w:rsid w:val="00B46235"/>
    <w:rsid w:val="00B50297"/>
    <w:rsid w:val="00B76492"/>
    <w:rsid w:val="00BB61F5"/>
    <w:rsid w:val="00BC71A1"/>
    <w:rsid w:val="00C17FB4"/>
    <w:rsid w:val="00CD20E4"/>
    <w:rsid w:val="00D960D3"/>
    <w:rsid w:val="00DA1BB9"/>
    <w:rsid w:val="00DC0E09"/>
    <w:rsid w:val="00E726A7"/>
    <w:rsid w:val="00EB6E8F"/>
    <w:rsid w:val="00ED4D97"/>
    <w:rsid w:val="00F70C38"/>
    <w:rsid w:val="00F7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F7498C"/>
    <w:pPr>
      <w:widowControl w:val="0"/>
      <w:jc w:val="both"/>
    </w:pPr>
    <w:rPr>
      <w:rFonts w:cs="Calibri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7498C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rsid w:val="00F7498C"/>
    <w:rPr>
      <w:rFonts w:ascii="Cambria" w:eastAsia="宋体" w:hAnsi="Cambria" w:cs="Cambria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F7498C"/>
    <w:rPr>
      <w:rFonts w:ascii="Calibri" w:eastAsia="宋体" w:hAnsi="Calibri" w:cs="Calibr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F7498C"/>
    <w:rPr>
      <w:rFonts w:ascii="Cambria" w:eastAsia="宋体" w:hAnsi="Cambria" w:cs="Cambr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F7498C"/>
    <w:rPr>
      <w:rFonts w:ascii="Calibri" w:eastAsia="宋体" w:hAnsi="Calibri" w:cs="Calibr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F7498C"/>
    <w:rPr>
      <w:rFonts w:ascii="Cambria" w:eastAsia="宋体" w:hAnsi="Cambria" w:cs="Cambria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F7498C"/>
    <w:rPr>
      <w:rFonts w:ascii="Calibri" w:eastAsia="宋体" w:hAnsi="Calibri" w:cs="Calibri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F7498C"/>
    <w:rPr>
      <w:rFonts w:ascii="Cambria" w:eastAsia="宋体" w:hAnsi="Cambria" w:cs="Cambria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F7498C"/>
    <w:rPr>
      <w:rFonts w:ascii="Cambria" w:eastAsia="宋体" w:hAnsi="Cambria" w:cs="Cambria"/>
      <w:sz w:val="21"/>
      <w:szCs w:val="21"/>
    </w:rPr>
  </w:style>
  <w:style w:type="paragraph" w:styleId="Header">
    <w:name w:val="header"/>
    <w:basedOn w:val="Normal"/>
    <w:link w:val="HeaderChar"/>
    <w:uiPriority w:val="99"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7498C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7498C"/>
    <w:rPr>
      <w:sz w:val="18"/>
      <w:szCs w:val="18"/>
    </w:rPr>
  </w:style>
  <w:style w:type="paragraph" w:styleId="TOC1">
    <w:name w:val="toc 1"/>
    <w:basedOn w:val="Normal"/>
    <w:next w:val="Normal"/>
    <w:autoRedefine/>
    <w:uiPriority w:val="99"/>
    <w:semiHidden/>
    <w:rsid w:val="00F7498C"/>
  </w:style>
  <w:style w:type="paragraph" w:styleId="TOC2">
    <w:name w:val="toc 2"/>
    <w:basedOn w:val="Normal"/>
    <w:next w:val="Normal"/>
    <w:autoRedefine/>
    <w:uiPriority w:val="99"/>
    <w:semiHidden/>
    <w:rsid w:val="00F7498C"/>
    <w:pPr>
      <w:ind w:leftChars="200" w:left="420"/>
    </w:pPr>
  </w:style>
  <w:style w:type="paragraph" w:styleId="TOCHeading">
    <w:name w:val="TOC Heading"/>
    <w:basedOn w:val="Heading1"/>
    <w:next w:val="Normal"/>
    <w:uiPriority w:val="99"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styleId="Hyperlink">
    <w:name w:val="Hyperlink"/>
    <w:basedOn w:val="DefaultParagraphFont"/>
    <w:uiPriority w:val="99"/>
    <w:rsid w:val="009A2D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9A2DA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DA0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007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38</TotalTime>
  <Pages>3</Pages>
  <Words>114</Words>
  <Characters>653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pudan</cp:lastModifiedBy>
  <cp:revision>26</cp:revision>
  <dcterms:created xsi:type="dcterms:W3CDTF">2009-06-26T12:24:00Z</dcterms:created>
  <dcterms:modified xsi:type="dcterms:W3CDTF">2009-07-06T16:18:00Z</dcterms:modified>
</cp:coreProperties>
</file>