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E7" w:rsidRPr="00A70380" w:rsidRDefault="00A415E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415E7" w:rsidRPr="00A70380" w:rsidRDefault="00A415E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415E7" w:rsidRPr="00A70380" w:rsidRDefault="00A415E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415E7" w:rsidRPr="00A70380" w:rsidRDefault="00A415E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415E7" w:rsidRPr="00A70380" w:rsidRDefault="00A415E7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A415E7" w:rsidRPr="00A70380" w:rsidRDefault="00A415E7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A415E7" w:rsidRPr="00A70380" w:rsidRDefault="00A415E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26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A415E7" w:rsidRPr="00A70380" w:rsidRDefault="00A415E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A415E7" w:rsidRPr="00A70380" w:rsidRDefault="00A415E7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A415E7" w:rsidRPr="00A70380" w:rsidRDefault="00A415E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02434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415E7" w:rsidRPr="00A70380" w:rsidRDefault="00A415E7" w:rsidP="0002434C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02434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415E7" w:rsidRPr="00A70380" w:rsidRDefault="00A415E7" w:rsidP="0002434C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02434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415E7" w:rsidRPr="00A70380" w:rsidRDefault="00A415E7" w:rsidP="0002434C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02434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415E7" w:rsidRPr="00A70380" w:rsidRDefault="00A415E7" w:rsidP="0002434C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02434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415E7" w:rsidRPr="00A70380" w:rsidRDefault="00A415E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A415E7" w:rsidRPr="00A70380" w:rsidRDefault="00A415E7" w:rsidP="00F7498C">
      <w:pPr>
        <w:rPr>
          <w:rFonts w:ascii="微软雅黑" w:eastAsia="微软雅黑" w:hAnsi="微软雅黑" w:cs="Times New Roman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415E7" w:rsidRPr="00A70380" w:rsidRDefault="00A415E7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A415E7" w:rsidRPr="00A70380" w:rsidRDefault="00A415E7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与赵老师交流，并确定下一步的工作</w:t>
      </w:r>
    </w:p>
    <w:p w:rsidR="00A415E7" w:rsidRPr="00A70380" w:rsidRDefault="00A415E7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A415E7" w:rsidRPr="00A70380" w:rsidRDefault="00A415E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顺利完成。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A415E7" w:rsidRPr="00A70380" w:rsidRDefault="00A415E7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A415E7" w:rsidRPr="00A70380" w:rsidRDefault="00A415E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明确了下一步的工作。</w:t>
      </w:r>
    </w:p>
    <w:p w:rsidR="00A415E7" w:rsidRPr="00A70380" w:rsidRDefault="00A415E7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A415E7" w:rsidRPr="00A70380" w:rsidRDefault="00A415E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文档和测试用例</w:t>
      </w:r>
    </w:p>
    <w:p w:rsidR="00A415E7" w:rsidRPr="00A70380" w:rsidRDefault="00A415E7">
      <w:pPr>
        <w:rPr>
          <w:rFonts w:ascii="微软雅黑" w:eastAsia="微软雅黑" w:hAnsi="微软雅黑" w:cs="Times New Roman"/>
        </w:rPr>
      </w:pPr>
    </w:p>
    <w:sectPr w:rsidR="00A415E7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5E7" w:rsidRDefault="00A415E7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415E7" w:rsidRDefault="00A415E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E7" w:rsidRDefault="00A415E7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7225B1">
        <w:rPr>
          <w:rFonts w:ascii="Cambria" w:hAnsi="Cambria" w:cs="Cambria"/>
          <w:noProof/>
          <w:lang w:val="zh-CN"/>
        </w:rPr>
        <w:t>3</w:t>
      </w:r>
    </w:fldSimple>
  </w:p>
  <w:p w:rsidR="00A415E7" w:rsidRDefault="00A415E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5E7" w:rsidRDefault="00A415E7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415E7" w:rsidRDefault="00A415E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E7" w:rsidRDefault="00A415E7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A415E7" w:rsidRDefault="00A415E7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2434C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2359C0"/>
    <w:rsid w:val="00252F6F"/>
    <w:rsid w:val="00272956"/>
    <w:rsid w:val="002803A7"/>
    <w:rsid w:val="00291779"/>
    <w:rsid w:val="00331369"/>
    <w:rsid w:val="00346F46"/>
    <w:rsid w:val="00373500"/>
    <w:rsid w:val="00376B3B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D0B07"/>
    <w:rsid w:val="004E766F"/>
    <w:rsid w:val="0050187E"/>
    <w:rsid w:val="005117FF"/>
    <w:rsid w:val="0055073F"/>
    <w:rsid w:val="005E7E50"/>
    <w:rsid w:val="005F7982"/>
    <w:rsid w:val="00600E22"/>
    <w:rsid w:val="006114AD"/>
    <w:rsid w:val="00660313"/>
    <w:rsid w:val="006608A1"/>
    <w:rsid w:val="0066576B"/>
    <w:rsid w:val="00695382"/>
    <w:rsid w:val="006D2771"/>
    <w:rsid w:val="006D5B0B"/>
    <w:rsid w:val="006E5A4F"/>
    <w:rsid w:val="006E61C7"/>
    <w:rsid w:val="00707370"/>
    <w:rsid w:val="007225B1"/>
    <w:rsid w:val="00772674"/>
    <w:rsid w:val="007826C6"/>
    <w:rsid w:val="0079692D"/>
    <w:rsid w:val="007E4676"/>
    <w:rsid w:val="00800D82"/>
    <w:rsid w:val="00810FE5"/>
    <w:rsid w:val="00882AE3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415E7"/>
    <w:rsid w:val="00A526A8"/>
    <w:rsid w:val="00A70380"/>
    <w:rsid w:val="00AB50B6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BF74AA"/>
    <w:rsid w:val="00C17FB4"/>
    <w:rsid w:val="00C65A2C"/>
    <w:rsid w:val="00C66EE4"/>
    <w:rsid w:val="00CB24C7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726A7"/>
    <w:rsid w:val="00E90674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91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3</Pages>
  <Words>101</Words>
  <Characters>581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37</cp:revision>
  <dcterms:created xsi:type="dcterms:W3CDTF">2009-06-26T12:24:00Z</dcterms:created>
  <dcterms:modified xsi:type="dcterms:W3CDTF">2009-07-29T14:16:00Z</dcterms:modified>
</cp:coreProperties>
</file>