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6B" w:rsidRPr="00A70380" w:rsidRDefault="00AA356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A356B" w:rsidRPr="00A70380" w:rsidRDefault="00AA356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A356B" w:rsidRPr="00A70380" w:rsidRDefault="00AA356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A356B" w:rsidRPr="00A70380" w:rsidRDefault="00AA356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A356B" w:rsidRPr="00A70380" w:rsidRDefault="00AA356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AA356B" w:rsidRPr="00A70380" w:rsidRDefault="00AA356B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AA356B" w:rsidRPr="00A70380" w:rsidRDefault="00AA356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AA356B" w:rsidRPr="00A70380" w:rsidRDefault="00AA356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AA356B" w:rsidRPr="00A70380" w:rsidRDefault="00AA356B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AA356B" w:rsidRPr="00A70380" w:rsidRDefault="00AA356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F316A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A356B" w:rsidRPr="00A70380" w:rsidRDefault="00AA356B" w:rsidP="00F316A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F316A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A356B" w:rsidRPr="00A70380" w:rsidRDefault="00AA356B" w:rsidP="00F316A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F316A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A356B" w:rsidRPr="00A70380" w:rsidRDefault="00AA356B" w:rsidP="00F316A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F316A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A356B" w:rsidRPr="00A70380" w:rsidRDefault="00AA356B" w:rsidP="00F316A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F316A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A356B" w:rsidRPr="00A70380" w:rsidRDefault="00AA356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AA356B" w:rsidRPr="00A70380" w:rsidRDefault="00AA356B" w:rsidP="00F7498C">
      <w:pPr>
        <w:rPr>
          <w:rFonts w:ascii="微软雅黑" w:eastAsia="微软雅黑" w:hAnsi="微软雅黑" w:cs="Times New Roman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A356B" w:rsidRPr="00A70380" w:rsidRDefault="00AA356B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AA356B" w:rsidRPr="00A70380" w:rsidRDefault="00AA356B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</w:t>
      </w:r>
      <w:r>
        <w:rPr>
          <w:rFonts w:ascii="微软雅黑" w:eastAsia="微软雅黑" w:hAnsi="微软雅黑" w:cs="微软雅黑"/>
          <w:b/>
          <w:bCs/>
        </w:rPr>
        <w:t>RSyntaxTextAre</w:t>
      </w:r>
      <w:r>
        <w:rPr>
          <w:rFonts w:ascii="微软雅黑" w:eastAsia="微软雅黑" w:hAnsi="微软雅黑" w:cs="微软雅黑" w:hint="eastAsia"/>
          <w:b/>
          <w:bCs/>
        </w:rPr>
        <w:t>嵌入到网页中。</w:t>
      </w:r>
    </w:p>
    <w:p w:rsidR="00AA356B" w:rsidRPr="00A70380" w:rsidRDefault="00AA356B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AA356B" w:rsidRPr="00A70380" w:rsidRDefault="00AA356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分析了实现的方法。</w:t>
      </w:r>
    </w:p>
    <w:p w:rsidR="00AA356B" w:rsidRPr="00A70380" w:rsidRDefault="00AA356B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AA356B" w:rsidRPr="00A70380" w:rsidRDefault="00AA356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觉得用</w:t>
      </w:r>
      <w:r>
        <w:rPr>
          <w:rFonts w:ascii="微软雅黑" w:eastAsia="微软雅黑" w:hAnsi="微软雅黑" w:cs="微软雅黑"/>
          <w:b/>
          <w:bCs/>
        </w:rPr>
        <w:t>APPLET</w:t>
      </w:r>
      <w:r>
        <w:rPr>
          <w:rFonts w:ascii="微软雅黑" w:eastAsia="微软雅黑" w:hAnsi="微软雅黑" w:cs="微软雅黑" w:hint="eastAsia"/>
          <w:b/>
          <w:bCs/>
        </w:rPr>
        <w:t>实现起来更方便一些。</w:t>
      </w:r>
    </w:p>
    <w:p w:rsidR="00AA356B" w:rsidRPr="00A70380" w:rsidRDefault="00AA356B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AA356B" w:rsidRPr="00A70380" w:rsidRDefault="00AA356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继续该任务。</w:t>
      </w:r>
    </w:p>
    <w:p w:rsidR="00AA356B" w:rsidRPr="00A70380" w:rsidRDefault="00AA356B">
      <w:pPr>
        <w:rPr>
          <w:rFonts w:ascii="微软雅黑" w:eastAsia="微软雅黑" w:hAnsi="微软雅黑" w:cs="Times New Roman"/>
        </w:rPr>
      </w:pPr>
    </w:p>
    <w:sectPr w:rsidR="00AA356B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56B" w:rsidRDefault="00AA356B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A356B" w:rsidRDefault="00AA356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6B" w:rsidRDefault="00AA356B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F316AD">
        <w:rPr>
          <w:rFonts w:ascii="Cambria" w:hAnsi="Cambria" w:cs="Cambria"/>
          <w:noProof/>
          <w:lang w:val="zh-CN"/>
        </w:rPr>
        <w:t>3</w:t>
      </w:r>
    </w:fldSimple>
  </w:p>
  <w:p w:rsidR="00AA356B" w:rsidRDefault="00AA356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56B" w:rsidRDefault="00AA356B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A356B" w:rsidRDefault="00AA356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56B" w:rsidRDefault="00AA356B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AA356B" w:rsidRDefault="00AA356B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1D62"/>
    <w:rsid w:val="000C6B72"/>
    <w:rsid w:val="0016336F"/>
    <w:rsid w:val="001735AF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20141"/>
    <w:rsid w:val="00660313"/>
    <w:rsid w:val="006608A1"/>
    <w:rsid w:val="0066576B"/>
    <w:rsid w:val="00695382"/>
    <w:rsid w:val="006D2771"/>
    <w:rsid w:val="006E61C7"/>
    <w:rsid w:val="00707370"/>
    <w:rsid w:val="00740E90"/>
    <w:rsid w:val="007718B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23B9C"/>
    <w:rsid w:val="00A40112"/>
    <w:rsid w:val="00A526A8"/>
    <w:rsid w:val="00A70380"/>
    <w:rsid w:val="00AA356B"/>
    <w:rsid w:val="00AB706C"/>
    <w:rsid w:val="00AC6EC6"/>
    <w:rsid w:val="00AD6E04"/>
    <w:rsid w:val="00B218D0"/>
    <w:rsid w:val="00B46235"/>
    <w:rsid w:val="00B50297"/>
    <w:rsid w:val="00B76492"/>
    <w:rsid w:val="00B90A90"/>
    <w:rsid w:val="00BB61F5"/>
    <w:rsid w:val="00BC71A1"/>
    <w:rsid w:val="00BE00C5"/>
    <w:rsid w:val="00C17FB4"/>
    <w:rsid w:val="00C66EE4"/>
    <w:rsid w:val="00CD20E4"/>
    <w:rsid w:val="00D0484A"/>
    <w:rsid w:val="00D44862"/>
    <w:rsid w:val="00D960D3"/>
    <w:rsid w:val="00DA1BB9"/>
    <w:rsid w:val="00DC0E09"/>
    <w:rsid w:val="00E726A7"/>
    <w:rsid w:val="00EB6E8F"/>
    <w:rsid w:val="00ED4D97"/>
    <w:rsid w:val="00F316AD"/>
    <w:rsid w:val="00F328E8"/>
    <w:rsid w:val="00F70C38"/>
    <w:rsid w:val="00F7498C"/>
    <w:rsid w:val="00FC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70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</TotalTime>
  <Pages>3</Pages>
  <Words>104</Words>
  <Characters>596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33</cp:revision>
  <dcterms:created xsi:type="dcterms:W3CDTF">2009-06-26T12:24:00Z</dcterms:created>
  <dcterms:modified xsi:type="dcterms:W3CDTF">2009-07-19T15:53:00Z</dcterms:modified>
</cp:coreProperties>
</file>