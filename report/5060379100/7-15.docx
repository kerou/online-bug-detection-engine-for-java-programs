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2AB" w:rsidRPr="00A70380" w:rsidRDefault="009502A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9502AB" w:rsidRPr="00A70380" w:rsidRDefault="009502A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9502AB" w:rsidRPr="00A70380" w:rsidRDefault="009502A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9502AB" w:rsidRPr="00A70380" w:rsidRDefault="009502A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9502AB" w:rsidRPr="00A70380" w:rsidRDefault="009502AB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9502AB" w:rsidRPr="00A70380" w:rsidRDefault="009502AB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9502AB" w:rsidRPr="00A70380" w:rsidRDefault="009502A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15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9502AB" w:rsidRPr="00A70380" w:rsidRDefault="009502A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9502AB" w:rsidRPr="00A70380" w:rsidRDefault="009502AB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9502AB" w:rsidRPr="00A70380" w:rsidRDefault="009502AB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2B1E8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502AB" w:rsidRPr="00A70380" w:rsidRDefault="009502AB" w:rsidP="002B1E8D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2B1E8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502AB" w:rsidRPr="00A70380" w:rsidRDefault="009502AB" w:rsidP="002B1E8D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2B1E8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502AB" w:rsidRPr="00A70380" w:rsidRDefault="009502AB" w:rsidP="002B1E8D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2B1E8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502AB" w:rsidRPr="00A70380" w:rsidRDefault="009502AB" w:rsidP="002B1E8D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2B1E8D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9502AB" w:rsidRPr="00A70380" w:rsidRDefault="009502AB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9502AB" w:rsidRPr="00A70380" w:rsidRDefault="009502AB" w:rsidP="00F7498C">
      <w:pPr>
        <w:rPr>
          <w:rFonts w:ascii="微软雅黑" w:eastAsia="微软雅黑" w:hAnsi="微软雅黑" w:cs="Times New Roman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9502AB" w:rsidRPr="00A70380" w:rsidRDefault="009502AB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9502AB" w:rsidRPr="00A70380" w:rsidRDefault="009502AB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完善单一文件纠错实现部分</w:t>
      </w:r>
    </w:p>
    <w:p w:rsidR="009502AB" w:rsidRPr="00A70380" w:rsidRDefault="009502AB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9502AB" w:rsidRPr="00A70380" w:rsidRDefault="009502AB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完成任务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9502AB" w:rsidRPr="00A70380" w:rsidRDefault="009502AB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9502AB" w:rsidRPr="00A70380" w:rsidRDefault="009502AB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color w:val="4F81BD"/>
          <w:sz w:val="22"/>
          <w:szCs w:val="22"/>
        </w:rPr>
        <w:t>觉得该部分难度不是很大，所花时间不多</w:t>
      </w:r>
    </w:p>
    <w:p w:rsidR="009502AB" w:rsidRPr="00A70380" w:rsidRDefault="009502AB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9502AB" w:rsidRPr="00A70380" w:rsidRDefault="009502AB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寻找一款合适的编辑器控件。</w:t>
      </w:r>
    </w:p>
    <w:p w:rsidR="009502AB" w:rsidRPr="00A70380" w:rsidRDefault="009502AB">
      <w:pPr>
        <w:rPr>
          <w:rFonts w:ascii="微软雅黑" w:eastAsia="微软雅黑" w:hAnsi="微软雅黑" w:cs="Times New Roman"/>
        </w:rPr>
      </w:pPr>
    </w:p>
    <w:sectPr w:rsidR="009502AB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2AB" w:rsidRDefault="009502AB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502AB" w:rsidRDefault="009502AB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2AB" w:rsidRDefault="009502AB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2B1E8D">
        <w:rPr>
          <w:rFonts w:ascii="Cambria" w:hAnsi="Cambria" w:cs="Cambria"/>
          <w:noProof/>
          <w:lang w:val="zh-CN"/>
        </w:rPr>
        <w:t>2</w:t>
      </w:r>
    </w:fldSimple>
  </w:p>
  <w:p w:rsidR="009502AB" w:rsidRDefault="009502AB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2AB" w:rsidRDefault="009502AB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502AB" w:rsidRDefault="009502AB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2AB" w:rsidRDefault="009502AB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9502AB" w:rsidRDefault="009502AB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1225E0"/>
    <w:rsid w:val="0016336F"/>
    <w:rsid w:val="00186B0E"/>
    <w:rsid w:val="0019254D"/>
    <w:rsid w:val="001B48BE"/>
    <w:rsid w:val="001E2FA7"/>
    <w:rsid w:val="002359C0"/>
    <w:rsid w:val="00252F6F"/>
    <w:rsid w:val="002B1E8D"/>
    <w:rsid w:val="00331369"/>
    <w:rsid w:val="00373500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590929"/>
    <w:rsid w:val="005D3846"/>
    <w:rsid w:val="00600E22"/>
    <w:rsid w:val="00601E63"/>
    <w:rsid w:val="006114AD"/>
    <w:rsid w:val="00660313"/>
    <w:rsid w:val="006608A1"/>
    <w:rsid w:val="0066576B"/>
    <w:rsid w:val="00695382"/>
    <w:rsid w:val="006D2771"/>
    <w:rsid w:val="006E61C7"/>
    <w:rsid w:val="00707370"/>
    <w:rsid w:val="00722AC2"/>
    <w:rsid w:val="00772674"/>
    <w:rsid w:val="007826C6"/>
    <w:rsid w:val="0079692D"/>
    <w:rsid w:val="00800D82"/>
    <w:rsid w:val="00810FE5"/>
    <w:rsid w:val="0089716F"/>
    <w:rsid w:val="008D6C59"/>
    <w:rsid w:val="009019D7"/>
    <w:rsid w:val="009502AB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70380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C17FB4"/>
    <w:rsid w:val="00C66EE4"/>
    <w:rsid w:val="00CD20E4"/>
    <w:rsid w:val="00D0484A"/>
    <w:rsid w:val="00D44862"/>
    <w:rsid w:val="00D960D3"/>
    <w:rsid w:val="00DA0197"/>
    <w:rsid w:val="00DA1BB9"/>
    <w:rsid w:val="00DC0816"/>
    <w:rsid w:val="00DC0E09"/>
    <w:rsid w:val="00E432C3"/>
    <w:rsid w:val="00E726A7"/>
    <w:rsid w:val="00EB6E8F"/>
    <w:rsid w:val="00ED4D97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2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3</Pages>
  <Words>103</Words>
  <Characters>590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33</cp:revision>
  <dcterms:created xsi:type="dcterms:W3CDTF">2009-06-26T12:24:00Z</dcterms:created>
  <dcterms:modified xsi:type="dcterms:W3CDTF">2009-07-19T16:01:00Z</dcterms:modified>
</cp:coreProperties>
</file>