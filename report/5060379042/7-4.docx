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930" w:rsidRPr="00A70380" w:rsidRDefault="00AE5930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AE5930" w:rsidRPr="00A70380" w:rsidRDefault="00AE5930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AE5930" w:rsidRPr="00A70380" w:rsidRDefault="00AE5930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AE5930" w:rsidRPr="00A70380" w:rsidRDefault="00AE5930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AE5930" w:rsidRPr="00A70380" w:rsidRDefault="00AE5930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AE5930" w:rsidRPr="00A70380" w:rsidRDefault="00AE5930" w:rsidP="00CD20E4">
      <w:pPr>
        <w:jc w:val="righ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 w:hint="eastAsia"/>
          <w:b/>
          <w:bCs/>
        </w:rPr>
        <w:t>徐昊</w:t>
      </w:r>
    </w:p>
    <w:p w:rsidR="00AE5930" w:rsidRPr="00A70380" w:rsidRDefault="00AE5930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4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 </w:t>
        </w:r>
      </w:fldSimple>
    </w:p>
    <w:p w:rsidR="00AE5930" w:rsidRPr="00A70380" w:rsidRDefault="00AE5930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E5930" w:rsidRPr="00A70380" w:rsidRDefault="00AE5930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E5930" w:rsidRPr="00A70380" w:rsidRDefault="00AE593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E5930" w:rsidRPr="00A70380" w:rsidRDefault="00AE593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E5930" w:rsidRPr="00A70380" w:rsidRDefault="00AE593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E5930" w:rsidRPr="00A70380" w:rsidRDefault="00AE593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E5930" w:rsidRPr="00A70380" w:rsidRDefault="00AE593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E5930" w:rsidRPr="00A70380" w:rsidRDefault="00AE593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E5930" w:rsidRPr="00A70380" w:rsidRDefault="00AE593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E5930" w:rsidRPr="00A70380" w:rsidRDefault="00AE593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E5930" w:rsidRPr="00A70380" w:rsidRDefault="00AE593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E5930" w:rsidRPr="00A70380" w:rsidRDefault="00AE5930" w:rsidP="009A2DA0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AE5930" w:rsidRPr="00A70380" w:rsidRDefault="00AE5930">
      <w:pPr>
        <w:pStyle w:val="TOCHeading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AE5930" w:rsidRPr="00A70380" w:rsidRDefault="00AE5930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项目名称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923F71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AE5930" w:rsidRPr="00A70380" w:rsidRDefault="00AE5930" w:rsidP="00923F71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3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923F71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AE5930" w:rsidRPr="00A70380" w:rsidRDefault="00AE5930" w:rsidP="00923F71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4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1.2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本日实际进度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923F71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AE5930" w:rsidRPr="00A70380" w:rsidRDefault="00AE5930" w:rsidP="00923F71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5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1.3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本日总结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923F71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AE5930" w:rsidRPr="00A70380" w:rsidRDefault="00AE5930" w:rsidP="00923F71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6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1.4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明日计划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923F71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AE5930" w:rsidRPr="00A70380" w:rsidRDefault="00AE5930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AE5930" w:rsidRPr="00A70380" w:rsidRDefault="00AE5930" w:rsidP="00F7498C">
      <w:pPr>
        <w:rPr>
          <w:rFonts w:ascii="微软雅黑" w:eastAsia="微软雅黑" w:hAnsi="微软雅黑" w:cs="Times New Roman"/>
        </w:rPr>
      </w:pPr>
    </w:p>
    <w:p w:rsidR="00AE5930" w:rsidRPr="00A70380" w:rsidRDefault="00AE593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AE5930" w:rsidRPr="00A70380" w:rsidRDefault="00AE593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E5930" w:rsidRPr="00A70380" w:rsidRDefault="00AE593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E5930" w:rsidRPr="00A70380" w:rsidRDefault="00AE593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E5930" w:rsidRPr="00A70380" w:rsidRDefault="00AE593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E5930" w:rsidRPr="00A70380" w:rsidRDefault="00AE593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E5930" w:rsidRPr="00A70380" w:rsidRDefault="00AE593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E5930" w:rsidRPr="00A70380" w:rsidRDefault="00AE593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E5930" w:rsidRPr="00A70380" w:rsidRDefault="00AE593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E5930" w:rsidRPr="00A70380" w:rsidRDefault="00AE593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E5930" w:rsidRPr="00A70380" w:rsidRDefault="00AE593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E5930" w:rsidRPr="00A70380" w:rsidRDefault="00AE593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E5930" w:rsidRPr="00A70380" w:rsidRDefault="00AE593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E5930" w:rsidRPr="00A70380" w:rsidRDefault="00AE593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E5930" w:rsidRPr="00A70380" w:rsidRDefault="00AE593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E5930" w:rsidRPr="00A70380" w:rsidRDefault="00AE593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E5930" w:rsidRPr="00A70380" w:rsidRDefault="00AE5930" w:rsidP="00F7498C">
      <w:pPr>
        <w:pStyle w:val="Heading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AE5930" w:rsidRPr="00A70380" w:rsidRDefault="00AE5930" w:rsidP="00F7498C">
      <w:pPr>
        <w:jc w:val="left"/>
        <w:rPr>
          <w:rFonts w:ascii="微软雅黑" w:eastAsia="微软雅黑" w:hAnsi="微软雅黑" w:cs="微软雅黑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AE5930" w:rsidRPr="00A70380" w:rsidRDefault="00AE5930" w:rsidP="00F7498C">
      <w:pPr>
        <w:pStyle w:val="Heading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AE5930" w:rsidRPr="00A70380" w:rsidRDefault="00AE5930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出游</w:t>
      </w:r>
    </w:p>
    <w:p w:rsidR="00AE5930" w:rsidRPr="00A70380" w:rsidRDefault="00AE5930" w:rsidP="00F7498C">
      <w:pPr>
        <w:pStyle w:val="Heading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AE5930" w:rsidRPr="00A70380" w:rsidRDefault="00AE5930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出游中</w:t>
      </w:r>
    </w:p>
    <w:p w:rsidR="00AE5930" w:rsidRPr="00A70380" w:rsidRDefault="00AE5930" w:rsidP="00F7498C">
      <w:pPr>
        <w:pStyle w:val="Heading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AE5930" w:rsidRPr="00A70380" w:rsidRDefault="00AE5930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出游中</w:t>
      </w:r>
    </w:p>
    <w:p w:rsidR="00AE5930" w:rsidRPr="00A70380" w:rsidRDefault="00AE5930" w:rsidP="00F7498C">
      <w:pPr>
        <w:pStyle w:val="Heading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AE5930" w:rsidRPr="00A70380" w:rsidRDefault="00AE5930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尽快返回，完成周一</w:t>
      </w:r>
      <w:r>
        <w:rPr>
          <w:rFonts w:ascii="微软雅黑" w:eastAsia="微软雅黑" w:hAnsi="微软雅黑" w:cs="微软雅黑"/>
          <w:b/>
          <w:bCs/>
        </w:rPr>
        <w:t>Presentation</w:t>
      </w:r>
      <w:r>
        <w:rPr>
          <w:rFonts w:ascii="微软雅黑" w:eastAsia="微软雅黑" w:hAnsi="微软雅黑" w:cs="微软雅黑" w:hint="eastAsia"/>
          <w:b/>
          <w:bCs/>
        </w:rPr>
        <w:t>的</w:t>
      </w:r>
      <w:r>
        <w:rPr>
          <w:rFonts w:ascii="微软雅黑" w:eastAsia="微软雅黑" w:hAnsi="微软雅黑" w:cs="微软雅黑"/>
          <w:b/>
          <w:bCs/>
        </w:rPr>
        <w:t>PPT</w:t>
      </w:r>
      <w:r>
        <w:rPr>
          <w:rFonts w:ascii="微软雅黑" w:eastAsia="微软雅黑" w:hAnsi="微软雅黑" w:cs="微软雅黑" w:hint="eastAsia"/>
          <w:b/>
          <w:bCs/>
        </w:rPr>
        <w:t>。</w:t>
      </w:r>
    </w:p>
    <w:p w:rsidR="00AE5930" w:rsidRPr="00A70380" w:rsidRDefault="00AE5930">
      <w:pPr>
        <w:rPr>
          <w:rFonts w:ascii="微软雅黑" w:eastAsia="微软雅黑" w:hAnsi="微软雅黑" w:cs="Times New Roman"/>
        </w:rPr>
      </w:pPr>
    </w:p>
    <w:sectPr w:rsidR="00AE5930" w:rsidRPr="00A70380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5930" w:rsidRDefault="00AE5930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AE5930" w:rsidRDefault="00AE5930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930" w:rsidRDefault="00AE5930" w:rsidP="002359C0">
    <w:pPr>
      <w:pStyle w:val="Footer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>
        <w:rPr>
          <w:rFonts w:ascii="Cambria" w:hAnsi="Cambria" w:cs="Cambria"/>
        </w:rPr>
        <w:t>1601/1/1 8:00</w:t>
      </w:r>
    </w:fldSimple>
    <w:r>
      <w:rPr>
        <w:rFonts w:ascii="Cambria" w:hAnsi="Cambria" w:cs="Cambria"/>
        <w:lang w:val="zh-CN"/>
      </w:rPr>
      <w:tab/>
      <w:t xml:space="preserve"> </w:t>
    </w:r>
    <w:fldSimple w:instr=" PAGE   \* MERGEFORMAT ">
      <w:r w:rsidRPr="00923F71">
        <w:rPr>
          <w:rFonts w:ascii="Cambria" w:hAnsi="Cambria" w:cs="Cambria"/>
          <w:noProof/>
          <w:lang w:val="zh-CN"/>
        </w:rPr>
        <w:t>3</w:t>
      </w:r>
    </w:fldSimple>
  </w:p>
  <w:p w:rsidR="00AE5930" w:rsidRDefault="00AE5930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5930" w:rsidRDefault="00AE5930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AE5930" w:rsidRDefault="00AE5930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930" w:rsidRDefault="00AE5930">
    <w:pPr>
      <w:pStyle w:val="Header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AE5930" w:rsidRDefault="00AE5930">
    <w:pPr>
      <w:pStyle w:val="Header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2AF6"/>
    <w:rsid w:val="00085665"/>
    <w:rsid w:val="00186B0E"/>
    <w:rsid w:val="002359C0"/>
    <w:rsid w:val="00373500"/>
    <w:rsid w:val="004A1DAD"/>
    <w:rsid w:val="004C43A2"/>
    <w:rsid w:val="004E766F"/>
    <w:rsid w:val="00512BD2"/>
    <w:rsid w:val="00600E22"/>
    <w:rsid w:val="006116E3"/>
    <w:rsid w:val="00690E60"/>
    <w:rsid w:val="00695382"/>
    <w:rsid w:val="00707370"/>
    <w:rsid w:val="0079692D"/>
    <w:rsid w:val="008D6C59"/>
    <w:rsid w:val="00923F71"/>
    <w:rsid w:val="0095500D"/>
    <w:rsid w:val="009924E9"/>
    <w:rsid w:val="009A2DA0"/>
    <w:rsid w:val="00A00021"/>
    <w:rsid w:val="00A40112"/>
    <w:rsid w:val="00A70380"/>
    <w:rsid w:val="00AB706C"/>
    <w:rsid w:val="00AC6EC6"/>
    <w:rsid w:val="00AE5930"/>
    <w:rsid w:val="00B50297"/>
    <w:rsid w:val="00B851AF"/>
    <w:rsid w:val="00BB61F5"/>
    <w:rsid w:val="00BC71A1"/>
    <w:rsid w:val="00C17FB4"/>
    <w:rsid w:val="00CD20E4"/>
    <w:rsid w:val="00DB13D3"/>
    <w:rsid w:val="00DC0E09"/>
    <w:rsid w:val="00E90C98"/>
    <w:rsid w:val="00EB6E8F"/>
    <w:rsid w:val="00ED4D97"/>
    <w:rsid w:val="00F233A0"/>
    <w:rsid w:val="00F70C38"/>
    <w:rsid w:val="00F7498C"/>
    <w:rsid w:val="00F95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F7498C"/>
    <w:pPr>
      <w:widowControl w:val="0"/>
      <w:jc w:val="both"/>
    </w:pPr>
    <w:rPr>
      <w:rFonts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Header">
    <w:name w:val="header"/>
    <w:basedOn w:val="Normal"/>
    <w:link w:val="Header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7498C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7498C"/>
    <w:rPr>
      <w:sz w:val="18"/>
      <w:szCs w:val="18"/>
    </w:rPr>
  </w:style>
  <w:style w:type="paragraph" w:styleId="TOC1">
    <w:name w:val="toc 1"/>
    <w:basedOn w:val="Normal"/>
    <w:next w:val="Normal"/>
    <w:autoRedefine/>
    <w:uiPriority w:val="99"/>
    <w:semiHidden/>
    <w:rsid w:val="00F7498C"/>
  </w:style>
  <w:style w:type="paragraph" w:styleId="TOC2">
    <w:name w:val="toc 2"/>
    <w:basedOn w:val="Normal"/>
    <w:next w:val="Normal"/>
    <w:autoRedefine/>
    <w:uiPriority w:val="99"/>
    <w:semiHidden/>
    <w:rsid w:val="00F7498C"/>
    <w:pPr>
      <w:ind w:leftChars="200" w:left="420"/>
    </w:pPr>
  </w:style>
  <w:style w:type="paragraph" w:styleId="TOCHeading">
    <w:name w:val="TOC Heading"/>
    <w:basedOn w:val="Heading1"/>
    <w:next w:val="Normal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Hyperlink">
    <w:name w:val="Hyperlink"/>
    <w:basedOn w:val="DefaultParagraphFont"/>
    <w:uiPriority w:val="99"/>
    <w:rsid w:val="009A2D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A2D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860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</TotalTime>
  <Pages>3</Pages>
  <Words>101</Words>
  <Characters>576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pudan</cp:lastModifiedBy>
  <cp:revision>22</cp:revision>
  <dcterms:created xsi:type="dcterms:W3CDTF">2009-06-26T12:24:00Z</dcterms:created>
  <dcterms:modified xsi:type="dcterms:W3CDTF">2009-07-06T16:04:00Z</dcterms:modified>
</cp:coreProperties>
</file>