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96" w:rsidRPr="00A70380" w:rsidRDefault="0071399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13996" w:rsidRPr="00A70380" w:rsidRDefault="0071399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13996" w:rsidRPr="00A70380" w:rsidRDefault="0071399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13996" w:rsidRPr="00A70380" w:rsidRDefault="0071399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13996" w:rsidRPr="00A70380" w:rsidRDefault="0071399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713996" w:rsidRPr="00A70380" w:rsidRDefault="00713996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713996" w:rsidRPr="00A70380" w:rsidRDefault="0071399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3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713996" w:rsidRPr="00A70380" w:rsidRDefault="0071399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713996" w:rsidRPr="00A70380" w:rsidRDefault="00713996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713996" w:rsidRPr="00A70380" w:rsidRDefault="0071399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6F7AF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13996" w:rsidRPr="00A70380" w:rsidRDefault="00713996" w:rsidP="006F7AF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6F7AF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13996" w:rsidRPr="00A70380" w:rsidRDefault="00713996" w:rsidP="006F7AF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6F7AF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13996" w:rsidRPr="00A70380" w:rsidRDefault="00713996" w:rsidP="006F7AF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6F7AF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13996" w:rsidRPr="00A70380" w:rsidRDefault="00713996" w:rsidP="006F7AF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6F7AF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13996" w:rsidRPr="00A70380" w:rsidRDefault="0071399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713996" w:rsidRPr="00A70380" w:rsidRDefault="00713996" w:rsidP="00F7498C">
      <w:pPr>
        <w:rPr>
          <w:rFonts w:ascii="微软雅黑" w:eastAsia="微软雅黑" w:hAnsi="微软雅黑" w:cs="Times New Roman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13996" w:rsidRPr="00A70380" w:rsidRDefault="00713996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713996" w:rsidRPr="00A70380" w:rsidRDefault="00713996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713996" w:rsidRPr="00A70380" w:rsidRDefault="00713996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完成代码编辑器与后台的结合。</w:t>
      </w:r>
    </w:p>
    <w:p w:rsidR="00713996" w:rsidRPr="00A70380" w:rsidRDefault="00713996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713996" w:rsidRPr="00A70380" w:rsidRDefault="0071399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在几种不同的编辑器中进行了选择与尝试，最终选用了</w:t>
      </w:r>
      <w:r>
        <w:rPr>
          <w:rFonts w:ascii="微软雅黑" w:eastAsia="微软雅黑" w:hAnsi="微软雅黑" w:cs="微软雅黑"/>
          <w:b/>
          <w:bCs/>
        </w:rPr>
        <w:t>code press</w:t>
      </w:r>
      <w:r>
        <w:rPr>
          <w:rFonts w:ascii="微软雅黑" w:eastAsia="微软雅黑" w:hAnsi="微软雅黑" w:cs="微软雅黑" w:hint="eastAsia"/>
          <w:b/>
          <w:bCs/>
        </w:rPr>
        <w:t>作为在线的文本编辑器，具体的设置还在调整中，语法高亮与语言选择还在调试中。</w:t>
      </w:r>
    </w:p>
    <w:p w:rsidR="00713996" w:rsidRPr="00A70380" w:rsidRDefault="00713996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713996" w:rsidRPr="00A70380" w:rsidRDefault="0071399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比预想的要慢一些，编辑器的详细设置还在调整，需要加快一点进度。</w:t>
      </w:r>
    </w:p>
    <w:p w:rsidR="00713996" w:rsidRPr="00A70380" w:rsidRDefault="00713996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713996" w:rsidRPr="00A70380" w:rsidRDefault="0071399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出游两天。</w:t>
      </w:r>
    </w:p>
    <w:p w:rsidR="00713996" w:rsidRPr="00A70380" w:rsidRDefault="00713996">
      <w:pPr>
        <w:rPr>
          <w:rFonts w:ascii="微软雅黑" w:eastAsia="微软雅黑" w:hAnsi="微软雅黑" w:cs="Times New Roman"/>
        </w:rPr>
      </w:pPr>
    </w:p>
    <w:sectPr w:rsidR="00713996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96" w:rsidRDefault="00713996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13996" w:rsidRDefault="0071399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996" w:rsidRDefault="00713996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6F7AF6">
        <w:rPr>
          <w:rFonts w:ascii="Cambria" w:hAnsi="Cambria" w:cs="Cambria"/>
          <w:noProof/>
          <w:lang w:val="zh-CN"/>
        </w:rPr>
        <w:t>3</w:t>
      </w:r>
    </w:fldSimple>
  </w:p>
  <w:p w:rsidR="00713996" w:rsidRDefault="00713996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96" w:rsidRDefault="00713996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13996" w:rsidRDefault="0071399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996" w:rsidRDefault="00713996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713996" w:rsidRDefault="00713996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14E82"/>
    <w:rsid w:val="002359C0"/>
    <w:rsid w:val="00310BB5"/>
    <w:rsid w:val="00373500"/>
    <w:rsid w:val="004A1DAD"/>
    <w:rsid w:val="004C24C2"/>
    <w:rsid w:val="004C43A2"/>
    <w:rsid w:val="004E766F"/>
    <w:rsid w:val="00600E22"/>
    <w:rsid w:val="00695382"/>
    <w:rsid w:val="006F7AF6"/>
    <w:rsid w:val="00707370"/>
    <w:rsid w:val="00713996"/>
    <w:rsid w:val="0079692D"/>
    <w:rsid w:val="007B273E"/>
    <w:rsid w:val="007F6364"/>
    <w:rsid w:val="00800C0D"/>
    <w:rsid w:val="008D6C59"/>
    <w:rsid w:val="008F4C09"/>
    <w:rsid w:val="0095500D"/>
    <w:rsid w:val="009924E9"/>
    <w:rsid w:val="009A2DA0"/>
    <w:rsid w:val="00A00021"/>
    <w:rsid w:val="00A40112"/>
    <w:rsid w:val="00A6149E"/>
    <w:rsid w:val="00A70380"/>
    <w:rsid w:val="00AB706C"/>
    <w:rsid w:val="00AC6EC6"/>
    <w:rsid w:val="00B50297"/>
    <w:rsid w:val="00BB61F5"/>
    <w:rsid w:val="00BC71A1"/>
    <w:rsid w:val="00C14F66"/>
    <w:rsid w:val="00C17FB4"/>
    <w:rsid w:val="00CD20E4"/>
    <w:rsid w:val="00DC0E09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20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3</Pages>
  <Words>114</Words>
  <Characters>650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23</cp:revision>
  <dcterms:created xsi:type="dcterms:W3CDTF">2009-06-26T12:24:00Z</dcterms:created>
  <dcterms:modified xsi:type="dcterms:W3CDTF">2009-07-06T16:03:00Z</dcterms:modified>
</cp:coreProperties>
</file>