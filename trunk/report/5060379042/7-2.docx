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1F" w:rsidRPr="00A70380" w:rsidRDefault="0070391F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70391F" w:rsidRPr="00A70380" w:rsidRDefault="0070391F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70391F" w:rsidRPr="00A70380" w:rsidRDefault="0070391F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70391F" w:rsidRPr="00A70380" w:rsidRDefault="0070391F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70391F" w:rsidRPr="00A70380" w:rsidRDefault="0070391F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70391F" w:rsidRPr="00A70380" w:rsidRDefault="0070391F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70391F" w:rsidRPr="00A70380" w:rsidRDefault="0070391F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2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70391F" w:rsidRPr="00A70380" w:rsidRDefault="0070391F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70391F" w:rsidRPr="00A70380" w:rsidRDefault="0070391F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70391F" w:rsidRPr="00A70380" w:rsidRDefault="0070391F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E54CD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0391F" w:rsidRPr="00A70380" w:rsidRDefault="0070391F" w:rsidP="00E54CDE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E54CD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0391F" w:rsidRPr="00A70380" w:rsidRDefault="0070391F" w:rsidP="00E54CDE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E54CD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0391F" w:rsidRPr="00A70380" w:rsidRDefault="0070391F" w:rsidP="00E54CDE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E54CD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0391F" w:rsidRPr="00A70380" w:rsidRDefault="0070391F" w:rsidP="00E54CDE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E54CD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0391F" w:rsidRPr="00A70380" w:rsidRDefault="0070391F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70391F" w:rsidRPr="00A70380" w:rsidRDefault="0070391F" w:rsidP="00F7498C">
      <w:pPr>
        <w:rPr>
          <w:rFonts w:ascii="微软雅黑" w:eastAsia="微软雅黑" w:hAnsi="微软雅黑" w:cs="Times New Roman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0391F" w:rsidRPr="00A70380" w:rsidRDefault="0070391F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70391F" w:rsidRPr="00A70380" w:rsidRDefault="0070391F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70391F" w:rsidRPr="00A70380" w:rsidRDefault="0070391F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和赵老师进行讨论。确定下一步的计划。</w:t>
      </w:r>
    </w:p>
    <w:p w:rsidR="0070391F" w:rsidRPr="00A70380" w:rsidRDefault="0070391F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70391F" w:rsidRPr="00A70380" w:rsidRDefault="0070391F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和赵老师进行了讨论，对一些现有的想法进行了纠正。对部分代码进行了返工。</w:t>
      </w:r>
    </w:p>
    <w:p w:rsidR="0070391F" w:rsidRPr="00A70380" w:rsidRDefault="0070391F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70391F" w:rsidRPr="00A70380" w:rsidRDefault="0070391F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进一步明确需求，对架构和代码进行了部分返工，使其更灵活可用。</w:t>
      </w:r>
    </w:p>
    <w:p w:rsidR="0070391F" w:rsidRPr="00A70380" w:rsidRDefault="0070391F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70391F" w:rsidRPr="00A70380" w:rsidRDefault="0070391F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完成代码编辑器与后台的结合。</w:t>
      </w:r>
    </w:p>
    <w:p w:rsidR="0070391F" w:rsidRPr="00A70380" w:rsidRDefault="0070391F">
      <w:pPr>
        <w:rPr>
          <w:rFonts w:ascii="微软雅黑" w:eastAsia="微软雅黑" w:hAnsi="微软雅黑" w:cs="Times New Roman"/>
        </w:rPr>
      </w:pPr>
    </w:p>
    <w:sectPr w:rsidR="0070391F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91F" w:rsidRDefault="0070391F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70391F" w:rsidRDefault="0070391F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91F" w:rsidRDefault="0070391F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E54CDE">
        <w:rPr>
          <w:rFonts w:ascii="Cambria" w:hAnsi="Cambria" w:cs="Cambria"/>
          <w:noProof/>
          <w:lang w:val="zh-CN"/>
        </w:rPr>
        <w:t>3</w:t>
      </w:r>
    </w:fldSimple>
  </w:p>
  <w:p w:rsidR="0070391F" w:rsidRDefault="0070391F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91F" w:rsidRDefault="0070391F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70391F" w:rsidRDefault="0070391F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91F" w:rsidRDefault="0070391F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70391F" w:rsidRDefault="0070391F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85665"/>
    <w:rsid w:val="00186B0E"/>
    <w:rsid w:val="002359C0"/>
    <w:rsid w:val="00373500"/>
    <w:rsid w:val="004022B8"/>
    <w:rsid w:val="004A1DAD"/>
    <w:rsid w:val="004C10FE"/>
    <w:rsid w:val="004C43A2"/>
    <w:rsid w:val="004E4B01"/>
    <w:rsid w:val="004E766F"/>
    <w:rsid w:val="00600E22"/>
    <w:rsid w:val="00695382"/>
    <w:rsid w:val="0070391F"/>
    <w:rsid w:val="00707370"/>
    <w:rsid w:val="0079692D"/>
    <w:rsid w:val="008D6C59"/>
    <w:rsid w:val="0095500D"/>
    <w:rsid w:val="00957FC9"/>
    <w:rsid w:val="009924E9"/>
    <w:rsid w:val="009A2DA0"/>
    <w:rsid w:val="00A00021"/>
    <w:rsid w:val="00A40112"/>
    <w:rsid w:val="00A70380"/>
    <w:rsid w:val="00AB706C"/>
    <w:rsid w:val="00AC6EC6"/>
    <w:rsid w:val="00AD1DDD"/>
    <w:rsid w:val="00AD6FC4"/>
    <w:rsid w:val="00B50297"/>
    <w:rsid w:val="00BB61F5"/>
    <w:rsid w:val="00BC71A1"/>
    <w:rsid w:val="00C17FB4"/>
    <w:rsid w:val="00CD20E4"/>
    <w:rsid w:val="00DA4E7E"/>
    <w:rsid w:val="00DC0E09"/>
    <w:rsid w:val="00E54CDE"/>
    <w:rsid w:val="00EB6E8F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02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3</Pages>
  <Words>110</Words>
  <Characters>630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21</cp:revision>
  <dcterms:created xsi:type="dcterms:W3CDTF">2009-06-26T12:24:00Z</dcterms:created>
  <dcterms:modified xsi:type="dcterms:W3CDTF">2009-07-06T16:03:00Z</dcterms:modified>
</cp:coreProperties>
</file>