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3B492B" w:rsidRPr="00A70380" w:rsidRDefault="003B492B" w:rsidP="00CD20E4">
      <w:pPr>
        <w:jc w:val="righ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徐昊</w:t>
      </w: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5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3B492B" w:rsidRPr="00A70380" w:rsidRDefault="003B492B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3B492B" w:rsidRPr="00A70380" w:rsidRDefault="003B492B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5B71F0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3B492B" w:rsidP="005B71F0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5B71F0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3B492B" w:rsidP="005B71F0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5B71F0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3B492B" w:rsidP="005B71F0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5B71F0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3B492B" w:rsidP="005B71F0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5B71F0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3B492B" w:rsidRPr="00A70380" w:rsidRDefault="003B492B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3B492B" w:rsidRPr="00A70380" w:rsidRDefault="003B492B" w:rsidP="00F7498C">
      <w:pPr>
        <w:rPr>
          <w:rFonts w:ascii="微软雅黑" w:eastAsia="微软雅黑" w:hAnsi="微软雅黑" w:cs="Times New Roman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3B492B" w:rsidRPr="00A70380" w:rsidRDefault="003B492B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3B492B" w:rsidRPr="00A70380" w:rsidRDefault="003B492B" w:rsidP="00F7498C">
      <w:pPr>
        <w:jc w:val="left"/>
        <w:rPr>
          <w:rFonts w:ascii="微软雅黑" w:eastAsia="微软雅黑" w:hAnsi="微软雅黑" w:cs="微软雅黑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3B492B" w:rsidRPr="00A70380" w:rsidRDefault="003B492B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尽快返程，完成周一</w:t>
      </w:r>
      <w:r>
        <w:rPr>
          <w:rFonts w:ascii="微软雅黑" w:eastAsia="微软雅黑" w:hAnsi="微软雅黑" w:cs="微软雅黑"/>
          <w:b/>
          <w:bCs/>
        </w:rPr>
        <w:t>presentation</w:t>
      </w:r>
      <w:r>
        <w:rPr>
          <w:rFonts w:ascii="微软雅黑" w:eastAsia="微软雅黑" w:hAnsi="微软雅黑" w:cs="微软雅黑" w:hint="eastAsia"/>
          <w:b/>
          <w:bCs/>
        </w:rPr>
        <w:t>的</w:t>
      </w:r>
      <w:r>
        <w:rPr>
          <w:rFonts w:ascii="微软雅黑" w:eastAsia="微软雅黑" w:hAnsi="微软雅黑" w:cs="微软雅黑"/>
          <w:b/>
          <w:bCs/>
        </w:rPr>
        <w:t>PPT</w:t>
      </w:r>
      <w:r>
        <w:rPr>
          <w:rFonts w:ascii="微软雅黑" w:eastAsia="微软雅黑" w:hAnsi="微软雅黑" w:cs="微软雅黑" w:hint="eastAsia"/>
          <w:b/>
          <w:bCs/>
        </w:rPr>
        <w:t>。</w:t>
      </w:r>
    </w:p>
    <w:p w:rsidR="003B492B" w:rsidRPr="00A70380" w:rsidRDefault="003B492B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3B492B" w:rsidRPr="00A70380" w:rsidRDefault="003B492B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完成顺利返回学校，完成</w:t>
      </w:r>
      <w:r>
        <w:rPr>
          <w:rFonts w:ascii="微软雅黑" w:eastAsia="微软雅黑" w:hAnsi="微软雅黑" w:cs="微软雅黑"/>
          <w:b/>
          <w:bCs/>
        </w:rPr>
        <w:t>Presentation</w:t>
      </w:r>
      <w:r>
        <w:rPr>
          <w:rFonts w:ascii="微软雅黑" w:eastAsia="微软雅黑" w:hAnsi="微软雅黑" w:cs="微软雅黑" w:hint="eastAsia"/>
          <w:b/>
          <w:bCs/>
        </w:rPr>
        <w:t>的</w:t>
      </w:r>
      <w:r>
        <w:rPr>
          <w:rFonts w:ascii="微软雅黑" w:eastAsia="微软雅黑" w:hAnsi="微软雅黑" w:cs="微软雅黑"/>
          <w:b/>
          <w:bCs/>
        </w:rPr>
        <w:t>PPT</w:t>
      </w:r>
      <w:r>
        <w:rPr>
          <w:rFonts w:ascii="微软雅黑" w:eastAsia="微软雅黑" w:hAnsi="微软雅黑" w:cs="微软雅黑" w:hint="eastAsia"/>
          <w:b/>
          <w:bCs/>
        </w:rPr>
        <w:t>。</w:t>
      </w:r>
    </w:p>
    <w:p w:rsidR="003B492B" w:rsidRPr="00A70380" w:rsidRDefault="003B492B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3B492B" w:rsidRPr="00A70380" w:rsidRDefault="003B492B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 w:rsidRPr="00A70380">
        <w:rPr>
          <w:rFonts w:ascii="微软雅黑" w:eastAsia="微软雅黑" w:hAnsi="微软雅黑" w:cs="微软雅黑" w:hint="eastAsia"/>
          <w:b/>
          <w:bCs/>
        </w:rPr>
        <w:t>基本完成任务</w:t>
      </w:r>
      <w:r>
        <w:rPr>
          <w:rFonts w:ascii="微软雅黑" w:eastAsia="微软雅黑" w:hAnsi="微软雅黑" w:cs="微软雅黑" w:hint="eastAsia"/>
          <w:b/>
          <w:bCs/>
        </w:rPr>
        <w:t>，明天需要和赵老师进行进一步探讨。</w:t>
      </w:r>
    </w:p>
    <w:p w:rsidR="003B492B" w:rsidRPr="00A70380" w:rsidRDefault="003B492B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3B492B" w:rsidRPr="00A70380" w:rsidRDefault="003B492B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和赵老师进行讨论，解决细节性的问题。</w:t>
      </w:r>
    </w:p>
    <w:p w:rsidR="003B492B" w:rsidRPr="00A70380" w:rsidRDefault="003B492B">
      <w:pPr>
        <w:rPr>
          <w:rFonts w:ascii="微软雅黑" w:eastAsia="微软雅黑" w:hAnsi="微软雅黑" w:cs="Times New Roman"/>
        </w:rPr>
      </w:pPr>
    </w:p>
    <w:sectPr w:rsidR="003B492B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92B" w:rsidRDefault="003B492B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3B492B" w:rsidRDefault="003B492B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5B71F0">
        <w:rPr>
          <w:rFonts w:ascii="Cambria" w:hAnsi="Cambria" w:cs="Cambria"/>
          <w:noProof/>
          <w:lang w:val="zh-CN"/>
        </w:rPr>
        <w:t>3</w:t>
      </w:r>
    </w:fldSimple>
  </w:p>
  <w:p w:rsidR="003B492B" w:rsidRDefault="003B492B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92B" w:rsidRDefault="003B492B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3B492B" w:rsidRDefault="003B492B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492B" w:rsidRDefault="003B492B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3B492B" w:rsidRDefault="003B492B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5754B"/>
    <w:rsid w:val="00085665"/>
    <w:rsid w:val="00186B0E"/>
    <w:rsid w:val="002359C0"/>
    <w:rsid w:val="00252F6F"/>
    <w:rsid w:val="00373500"/>
    <w:rsid w:val="003B492B"/>
    <w:rsid w:val="003D7D34"/>
    <w:rsid w:val="00494CAD"/>
    <w:rsid w:val="004A1DAD"/>
    <w:rsid w:val="004C43A2"/>
    <w:rsid w:val="004E766F"/>
    <w:rsid w:val="005B71F0"/>
    <w:rsid w:val="005E043D"/>
    <w:rsid w:val="00600E22"/>
    <w:rsid w:val="00695382"/>
    <w:rsid w:val="006E61C7"/>
    <w:rsid w:val="00707370"/>
    <w:rsid w:val="0079692D"/>
    <w:rsid w:val="008D6C59"/>
    <w:rsid w:val="0095500D"/>
    <w:rsid w:val="009924E9"/>
    <w:rsid w:val="009A2DA0"/>
    <w:rsid w:val="009C1F2E"/>
    <w:rsid w:val="00A00021"/>
    <w:rsid w:val="00A40112"/>
    <w:rsid w:val="00A70380"/>
    <w:rsid w:val="00AB706C"/>
    <w:rsid w:val="00AC6EC6"/>
    <w:rsid w:val="00B46820"/>
    <w:rsid w:val="00B50297"/>
    <w:rsid w:val="00B76492"/>
    <w:rsid w:val="00BB61F5"/>
    <w:rsid w:val="00BC71A1"/>
    <w:rsid w:val="00C17FB4"/>
    <w:rsid w:val="00CD20E4"/>
    <w:rsid w:val="00DA1BB9"/>
    <w:rsid w:val="00DC0E09"/>
    <w:rsid w:val="00EB6E8F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18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3</Pages>
  <Words>110</Words>
  <Characters>627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24</cp:revision>
  <dcterms:created xsi:type="dcterms:W3CDTF">2009-06-26T12:24:00Z</dcterms:created>
  <dcterms:modified xsi:type="dcterms:W3CDTF">2009-07-06T16:04:00Z</dcterms:modified>
</cp:coreProperties>
</file>