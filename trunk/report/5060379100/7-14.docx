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AC2" w:rsidRPr="00A70380" w:rsidRDefault="00722AC2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722AC2" w:rsidRPr="00A70380" w:rsidRDefault="00722AC2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722AC2" w:rsidRPr="00A70380" w:rsidRDefault="00722AC2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722AC2" w:rsidRPr="00A70380" w:rsidRDefault="00722AC2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722AC2" w:rsidRPr="00A70380" w:rsidRDefault="00722AC2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722AC2" w:rsidRPr="00A70380" w:rsidRDefault="00722AC2" w:rsidP="00CD20E4">
      <w:pPr>
        <w:jc w:val="righ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胡超</w:t>
      </w:r>
    </w:p>
    <w:p w:rsidR="00722AC2" w:rsidRPr="00A70380" w:rsidRDefault="00722AC2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14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 </w:t>
        </w:r>
      </w:fldSimple>
    </w:p>
    <w:p w:rsidR="00722AC2" w:rsidRPr="00A70380" w:rsidRDefault="00722AC2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22AC2" w:rsidRPr="00A70380" w:rsidRDefault="00722AC2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22AC2" w:rsidRPr="00A70380" w:rsidRDefault="00722AC2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22AC2" w:rsidRPr="00A70380" w:rsidRDefault="00722AC2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22AC2" w:rsidRPr="00A70380" w:rsidRDefault="00722AC2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22AC2" w:rsidRPr="00A70380" w:rsidRDefault="00722AC2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22AC2" w:rsidRPr="00A70380" w:rsidRDefault="00722AC2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22AC2" w:rsidRPr="00A70380" w:rsidRDefault="00722AC2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22AC2" w:rsidRPr="00A70380" w:rsidRDefault="00722AC2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22AC2" w:rsidRPr="00A70380" w:rsidRDefault="00722AC2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22AC2" w:rsidRPr="00A70380" w:rsidRDefault="00722AC2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22AC2" w:rsidRPr="00A70380" w:rsidRDefault="00722AC2" w:rsidP="009A2DA0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722AC2" w:rsidRPr="00A70380" w:rsidRDefault="00722AC2">
      <w:pPr>
        <w:pStyle w:val="TOCHeading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722AC2" w:rsidRPr="00A70380" w:rsidRDefault="00722AC2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项目名称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601E63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722AC2" w:rsidRPr="00A70380" w:rsidRDefault="00722AC2" w:rsidP="00601E63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3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601E63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722AC2" w:rsidRPr="00A70380" w:rsidRDefault="00722AC2" w:rsidP="00601E63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4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1.2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本日实际进度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601E63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722AC2" w:rsidRPr="00A70380" w:rsidRDefault="00722AC2" w:rsidP="00601E63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5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1.3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本日总结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601E63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722AC2" w:rsidRPr="00A70380" w:rsidRDefault="00722AC2" w:rsidP="00601E63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6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1.4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明日计划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601E63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722AC2" w:rsidRPr="00A70380" w:rsidRDefault="00722AC2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722AC2" w:rsidRPr="00A70380" w:rsidRDefault="00722AC2" w:rsidP="00F7498C">
      <w:pPr>
        <w:rPr>
          <w:rFonts w:ascii="微软雅黑" w:eastAsia="微软雅黑" w:hAnsi="微软雅黑" w:cs="Times New Roman"/>
        </w:rPr>
      </w:pPr>
    </w:p>
    <w:p w:rsidR="00722AC2" w:rsidRPr="00A70380" w:rsidRDefault="00722AC2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722AC2" w:rsidRPr="00A70380" w:rsidRDefault="00722AC2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22AC2" w:rsidRPr="00A70380" w:rsidRDefault="00722AC2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22AC2" w:rsidRPr="00A70380" w:rsidRDefault="00722AC2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22AC2" w:rsidRPr="00A70380" w:rsidRDefault="00722AC2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22AC2" w:rsidRPr="00A70380" w:rsidRDefault="00722AC2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22AC2" w:rsidRPr="00A70380" w:rsidRDefault="00722AC2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22AC2" w:rsidRPr="00A70380" w:rsidRDefault="00722AC2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22AC2" w:rsidRPr="00A70380" w:rsidRDefault="00722AC2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22AC2" w:rsidRPr="00A70380" w:rsidRDefault="00722AC2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22AC2" w:rsidRPr="00A70380" w:rsidRDefault="00722AC2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22AC2" w:rsidRPr="00A70380" w:rsidRDefault="00722AC2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22AC2" w:rsidRPr="00A70380" w:rsidRDefault="00722AC2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22AC2" w:rsidRPr="00A70380" w:rsidRDefault="00722AC2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22AC2" w:rsidRPr="00A70380" w:rsidRDefault="00722AC2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22AC2" w:rsidRPr="00A70380" w:rsidRDefault="00722AC2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722AC2" w:rsidRPr="00A70380" w:rsidRDefault="00722AC2" w:rsidP="00F7498C">
      <w:pPr>
        <w:pStyle w:val="Heading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722AC2" w:rsidRPr="00A70380" w:rsidRDefault="00722AC2" w:rsidP="00F7498C">
      <w:pPr>
        <w:jc w:val="left"/>
        <w:rPr>
          <w:rFonts w:ascii="微软雅黑" w:eastAsia="微软雅黑" w:hAnsi="微软雅黑" w:cs="Times New Roman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722AC2" w:rsidRPr="00A70380" w:rsidRDefault="00722AC2" w:rsidP="00F7498C">
      <w:pPr>
        <w:pStyle w:val="Heading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722AC2" w:rsidRPr="00A70380" w:rsidRDefault="00722AC2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完成昨天遗留下的工作</w:t>
      </w:r>
    </w:p>
    <w:p w:rsidR="00722AC2" w:rsidRPr="00A70380" w:rsidRDefault="00722AC2" w:rsidP="00F7498C">
      <w:pPr>
        <w:pStyle w:val="Heading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722AC2" w:rsidRPr="00A70380" w:rsidRDefault="00722AC2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顺利完成任务</w:t>
      </w:r>
      <w:r w:rsidRPr="00A70380">
        <w:rPr>
          <w:rFonts w:ascii="微软雅黑" w:eastAsia="微软雅黑" w:hAnsi="微软雅黑" w:cs="微软雅黑"/>
          <w:color w:val="4F81BD"/>
          <w:sz w:val="22"/>
          <w:szCs w:val="22"/>
        </w:rPr>
        <w:t xml:space="preserve"> </w:t>
      </w:r>
    </w:p>
    <w:p w:rsidR="00722AC2" w:rsidRPr="00A70380" w:rsidRDefault="00722AC2" w:rsidP="00F7498C">
      <w:pPr>
        <w:pStyle w:val="Heading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722AC2" w:rsidRPr="00A70380" w:rsidRDefault="00722AC2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 w:rsidRPr="00A70380">
        <w:rPr>
          <w:rFonts w:ascii="微软雅黑" w:eastAsia="微软雅黑" w:hAnsi="微软雅黑" w:cs="微软雅黑"/>
          <w:color w:val="4F81BD"/>
          <w:sz w:val="22"/>
          <w:szCs w:val="22"/>
        </w:rPr>
        <w:t xml:space="preserve"> </w:t>
      </w:r>
      <w:r>
        <w:rPr>
          <w:rFonts w:ascii="微软雅黑" w:eastAsia="微软雅黑" w:hAnsi="微软雅黑" w:cs="微软雅黑" w:hint="eastAsia"/>
          <w:color w:val="4F81BD"/>
          <w:sz w:val="22"/>
          <w:szCs w:val="22"/>
        </w:rPr>
        <w:t>某些问题的解决方案还不是很恰当，需要改进</w:t>
      </w:r>
    </w:p>
    <w:p w:rsidR="00722AC2" w:rsidRPr="00A70380" w:rsidRDefault="00722AC2" w:rsidP="00F7498C">
      <w:pPr>
        <w:pStyle w:val="Heading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722AC2" w:rsidRPr="00A70380" w:rsidRDefault="00722AC2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完善该模块。</w:t>
      </w:r>
    </w:p>
    <w:p w:rsidR="00722AC2" w:rsidRPr="00A70380" w:rsidRDefault="00722AC2">
      <w:pPr>
        <w:rPr>
          <w:rFonts w:ascii="微软雅黑" w:eastAsia="微软雅黑" w:hAnsi="微软雅黑" w:cs="Times New Roman"/>
        </w:rPr>
      </w:pPr>
    </w:p>
    <w:sectPr w:rsidR="00722AC2" w:rsidRPr="00A70380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2AC2" w:rsidRDefault="00722AC2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722AC2" w:rsidRDefault="00722AC2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AC2" w:rsidRDefault="00722AC2" w:rsidP="002359C0">
    <w:pPr>
      <w:pStyle w:val="Footer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>
        <w:rPr>
          <w:rFonts w:ascii="Cambria" w:hAnsi="Cambria" w:cs="Cambria"/>
        </w:rPr>
        <w:t>1601/1/1 8:00</w:t>
      </w:r>
    </w:fldSimple>
    <w:r>
      <w:rPr>
        <w:rFonts w:ascii="Cambria" w:hAnsi="Cambria" w:cs="Cambria"/>
        <w:lang w:val="zh-CN"/>
      </w:rPr>
      <w:tab/>
      <w:t xml:space="preserve"> </w:t>
    </w:r>
    <w:fldSimple w:instr=" PAGE   \* MERGEFORMAT ">
      <w:r w:rsidRPr="00601E63">
        <w:rPr>
          <w:rFonts w:ascii="Cambria" w:hAnsi="Cambria" w:cs="Cambria"/>
          <w:noProof/>
          <w:lang w:val="zh-CN"/>
        </w:rPr>
        <w:t>3</w:t>
      </w:r>
    </w:fldSimple>
  </w:p>
  <w:p w:rsidR="00722AC2" w:rsidRDefault="00722AC2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2AC2" w:rsidRDefault="00722AC2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722AC2" w:rsidRDefault="00722AC2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AC2" w:rsidRDefault="00722AC2">
    <w:pPr>
      <w:pStyle w:val="Header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722AC2" w:rsidRDefault="00722AC2">
    <w:pPr>
      <w:pStyle w:val="Header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30952"/>
    <w:rsid w:val="00032AF6"/>
    <w:rsid w:val="00083B99"/>
    <w:rsid w:val="00085665"/>
    <w:rsid w:val="000A6EE0"/>
    <w:rsid w:val="000C6B72"/>
    <w:rsid w:val="0016336F"/>
    <w:rsid w:val="00186B0E"/>
    <w:rsid w:val="0019254D"/>
    <w:rsid w:val="001B48BE"/>
    <w:rsid w:val="001E2FA7"/>
    <w:rsid w:val="002359C0"/>
    <w:rsid w:val="00252F6F"/>
    <w:rsid w:val="00331369"/>
    <w:rsid w:val="00373500"/>
    <w:rsid w:val="00395E9A"/>
    <w:rsid w:val="003B4EA7"/>
    <w:rsid w:val="003C1E00"/>
    <w:rsid w:val="003D4537"/>
    <w:rsid w:val="003D7D34"/>
    <w:rsid w:val="004116B8"/>
    <w:rsid w:val="00494CAD"/>
    <w:rsid w:val="004A1DAD"/>
    <w:rsid w:val="004B6230"/>
    <w:rsid w:val="004C43A2"/>
    <w:rsid w:val="004E766F"/>
    <w:rsid w:val="0050187E"/>
    <w:rsid w:val="005117FF"/>
    <w:rsid w:val="00590929"/>
    <w:rsid w:val="005D3846"/>
    <w:rsid w:val="00600E22"/>
    <w:rsid w:val="00601E63"/>
    <w:rsid w:val="006114AD"/>
    <w:rsid w:val="00660313"/>
    <w:rsid w:val="006608A1"/>
    <w:rsid w:val="0066576B"/>
    <w:rsid w:val="00695382"/>
    <w:rsid w:val="006D2771"/>
    <w:rsid w:val="006E61C7"/>
    <w:rsid w:val="00707370"/>
    <w:rsid w:val="00722AC2"/>
    <w:rsid w:val="00772674"/>
    <w:rsid w:val="007826C6"/>
    <w:rsid w:val="0079692D"/>
    <w:rsid w:val="00800D82"/>
    <w:rsid w:val="00810FE5"/>
    <w:rsid w:val="0089716F"/>
    <w:rsid w:val="008D6C59"/>
    <w:rsid w:val="009019D7"/>
    <w:rsid w:val="0095500D"/>
    <w:rsid w:val="009924E9"/>
    <w:rsid w:val="009A2DA0"/>
    <w:rsid w:val="009B5633"/>
    <w:rsid w:val="009C1F2E"/>
    <w:rsid w:val="009D4A0A"/>
    <w:rsid w:val="00A00021"/>
    <w:rsid w:val="00A40112"/>
    <w:rsid w:val="00A526A8"/>
    <w:rsid w:val="00A70380"/>
    <w:rsid w:val="00AB706C"/>
    <w:rsid w:val="00AC6EC6"/>
    <w:rsid w:val="00AD6E04"/>
    <w:rsid w:val="00B218D0"/>
    <w:rsid w:val="00B46235"/>
    <w:rsid w:val="00B50297"/>
    <w:rsid w:val="00B76492"/>
    <w:rsid w:val="00BB61F5"/>
    <w:rsid w:val="00BC71A1"/>
    <w:rsid w:val="00C17FB4"/>
    <w:rsid w:val="00C66EE4"/>
    <w:rsid w:val="00CD20E4"/>
    <w:rsid w:val="00D0484A"/>
    <w:rsid w:val="00D44862"/>
    <w:rsid w:val="00D960D3"/>
    <w:rsid w:val="00DA0197"/>
    <w:rsid w:val="00DA1BB9"/>
    <w:rsid w:val="00DC0E09"/>
    <w:rsid w:val="00E726A7"/>
    <w:rsid w:val="00EB6E8F"/>
    <w:rsid w:val="00ED4D97"/>
    <w:rsid w:val="00F328E8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F7498C"/>
    <w:pPr>
      <w:widowControl w:val="0"/>
      <w:jc w:val="both"/>
    </w:pPr>
    <w:rPr>
      <w:rFonts w:cs="Calibri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Header">
    <w:name w:val="header"/>
    <w:basedOn w:val="Normal"/>
    <w:link w:val="Header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7498C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7498C"/>
    <w:rPr>
      <w:sz w:val="18"/>
      <w:szCs w:val="18"/>
    </w:rPr>
  </w:style>
  <w:style w:type="paragraph" w:styleId="TOC1">
    <w:name w:val="toc 1"/>
    <w:basedOn w:val="Normal"/>
    <w:next w:val="Normal"/>
    <w:autoRedefine/>
    <w:uiPriority w:val="99"/>
    <w:semiHidden/>
    <w:rsid w:val="00F7498C"/>
  </w:style>
  <w:style w:type="paragraph" w:styleId="TOC2">
    <w:name w:val="toc 2"/>
    <w:basedOn w:val="Normal"/>
    <w:next w:val="Normal"/>
    <w:autoRedefine/>
    <w:uiPriority w:val="99"/>
    <w:semiHidden/>
    <w:rsid w:val="00F7498C"/>
    <w:pPr>
      <w:ind w:leftChars="200" w:left="420"/>
    </w:pPr>
  </w:style>
  <w:style w:type="paragraph" w:styleId="TOCHeading">
    <w:name w:val="TOC Heading"/>
    <w:basedOn w:val="Heading1"/>
    <w:next w:val="Normal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Hyperlink">
    <w:name w:val="Hyperlink"/>
    <w:basedOn w:val="DefaultParagraphFont"/>
    <w:uiPriority w:val="99"/>
    <w:rsid w:val="009A2D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A2D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546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58</TotalTime>
  <Pages>3</Pages>
  <Words>102</Words>
  <Characters>586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pudan</cp:lastModifiedBy>
  <cp:revision>32</cp:revision>
  <dcterms:created xsi:type="dcterms:W3CDTF">2009-06-26T12:24:00Z</dcterms:created>
  <dcterms:modified xsi:type="dcterms:W3CDTF">2009-07-19T15:59:00Z</dcterms:modified>
</cp:coreProperties>
</file>