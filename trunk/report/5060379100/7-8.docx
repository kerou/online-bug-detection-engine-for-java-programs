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918" w:rsidRPr="00A70380" w:rsidRDefault="00501918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501918" w:rsidRPr="00A70380" w:rsidRDefault="00501918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501918" w:rsidRPr="00A70380" w:rsidRDefault="00501918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501918" w:rsidRPr="00A70380" w:rsidRDefault="00501918" w:rsidP="00F7498C">
      <w:pPr>
        <w:rPr>
          <w:rFonts w:ascii="微软雅黑" w:eastAsia="微软雅黑" w:hAnsi="微软雅黑" w:cs="Times New Roman"/>
          <w:b/>
          <w:bCs/>
          <w:sz w:val="56"/>
          <w:szCs w:val="56"/>
        </w:rPr>
      </w:pPr>
    </w:p>
    <w:p w:rsidR="00501918" w:rsidRPr="00A70380" w:rsidRDefault="00501918" w:rsidP="00F7498C">
      <w:pPr>
        <w:jc w:val="right"/>
        <w:rPr>
          <w:rFonts w:ascii="微软雅黑" w:eastAsia="微软雅黑" w:hAnsi="微软雅黑" w:cs="Times New Roman"/>
          <w:b/>
          <w:bCs/>
          <w:sz w:val="72"/>
          <w:szCs w:val="72"/>
        </w:rPr>
      </w:pPr>
      <w:fldSimple w:instr=" DOCPROPERTY  Title  \* MERGEFORMAT ">
        <w:r w:rsidRPr="00A70380">
          <w:rPr>
            <w:rFonts w:ascii="微软雅黑" w:eastAsia="微软雅黑" w:hAnsi="微软雅黑" w:cs="微软雅黑"/>
            <w:b/>
            <w:bCs/>
            <w:sz w:val="72"/>
            <w:szCs w:val="72"/>
          </w:rPr>
          <w:t>Daily Report</w:t>
        </w:r>
      </w:fldSimple>
    </w:p>
    <w:p w:rsidR="00501918" w:rsidRPr="00A70380" w:rsidRDefault="00501918" w:rsidP="00CD20E4">
      <w:pPr>
        <w:jc w:val="righ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胡超</w:t>
      </w:r>
    </w:p>
    <w:p w:rsidR="00501918" w:rsidRPr="00A70380" w:rsidRDefault="00501918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  <w:fldSimple w:instr=" DOCPROPERTY  LastSavedTime  \* MERGEFORMAT "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2009/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7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>/</w:t>
        </w:r>
        <w:r>
          <w:rPr>
            <w:rFonts w:ascii="微软雅黑" w:eastAsia="微软雅黑" w:hAnsi="微软雅黑" w:cs="微软雅黑"/>
            <w:b/>
            <w:bCs/>
            <w:sz w:val="32"/>
            <w:szCs w:val="32"/>
          </w:rPr>
          <w:t>8</w:t>
        </w:r>
        <w:r w:rsidRPr="00A70380">
          <w:rPr>
            <w:rFonts w:ascii="微软雅黑" w:eastAsia="微软雅黑" w:hAnsi="微软雅黑" w:cs="微软雅黑"/>
            <w:b/>
            <w:bCs/>
            <w:sz w:val="32"/>
            <w:szCs w:val="32"/>
          </w:rPr>
          <w:t xml:space="preserve"> </w:t>
        </w:r>
      </w:fldSimple>
    </w:p>
    <w:p w:rsidR="00501918" w:rsidRPr="00A70380" w:rsidRDefault="00501918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righ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9A2DA0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begin"/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instrText xml:space="preserve"> TOC  \* MERGEFORMAT </w:instrText>
      </w: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separate"/>
      </w:r>
    </w:p>
    <w:p w:rsidR="00501918" w:rsidRPr="00A70380" w:rsidRDefault="00501918">
      <w:pPr>
        <w:pStyle w:val="TOCHeading"/>
        <w:rPr>
          <w:rFonts w:ascii="微软雅黑" w:eastAsia="微软雅黑" w:hAnsi="微软雅黑" w:cs="Times New Roman"/>
        </w:rPr>
      </w:pPr>
      <w:r w:rsidRPr="00A70380">
        <w:rPr>
          <w:rFonts w:ascii="微软雅黑" w:eastAsia="微软雅黑" w:hAnsi="微软雅黑" w:cs="微软雅黑" w:hint="eastAsia"/>
          <w:lang w:val="zh-CN"/>
        </w:rPr>
        <w:t>目录</w:t>
      </w:r>
    </w:p>
    <w:p w:rsidR="00501918" w:rsidRPr="00A70380" w:rsidRDefault="00501918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begin"/>
      </w:r>
      <w:r w:rsidRPr="00A70380">
        <w:rPr>
          <w:rFonts w:ascii="微软雅黑" w:eastAsia="微软雅黑" w:hAnsi="微软雅黑" w:cs="微软雅黑"/>
        </w:rPr>
        <w:instrText xml:space="preserve"> TOC \o "1-3" \h \z \u </w:instrText>
      </w:r>
      <w:r w:rsidRPr="00A70380">
        <w:rPr>
          <w:rFonts w:ascii="微软雅黑" w:eastAsia="微软雅黑" w:hAnsi="微软雅黑" w:cs="微软雅黑"/>
        </w:rPr>
        <w:fldChar w:fldCharType="separate"/>
      </w:r>
      <w:hyperlink w:anchor="_Toc233812232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项目名称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_Toc233812232 \h </w:instrText>
        </w:r>
        <w:r w:rsidRPr="00216792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501918" w:rsidRPr="00A70380" w:rsidRDefault="00501918" w:rsidP="00216792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3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1.1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_Toc233812233 \h </w:instrText>
        </w:r>
        <w:r w:rsidRPr="00216792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501918" w:rsidRPr="00A70380" w:rsidRDefault="00501918" w:rsidP="00216792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4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1.2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本日实际进度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_Toc233812234 \h </w:instrText>
        </w:r>
        <w:r w:rsidRPr="00216792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501918" w:rsidRPr="00A70380" w:rsidRDefault="00501918" w:rsidP="00216792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5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1.3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本日总结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_Toc233812235 \h </w:instrText>
        </w:r>
        <w:r w:rsidRPr="00216792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501918" w:rsidRPr="00A70380" w:rsidRDefault="00501918" w:rsidP="00216792">
      <w:pPr>
        <w:pStyle w:val="TOC2"/>
        <w:tabs>
          <w:tab w:val="left" w:pos="1050"/>
          <w:tab w:val="right" w:leader="dot" w:pos="8296"/>
        </w:tabs>
        <w:ind w:left="31680"/>
        <w:rPr>
          <w:rFonts w:ascii="微软雅黑" w:eastAsia="微软雅黑" w:hAnsi="微软雅黑" w:cs="Times New Roman"/>
          <w:noProof/>
        </w:rPr>
      </w:pPr>
      <w:hyperlink w:anchor="_Toc233812236" w:history="1">
        <w:r w:rsidRPr="00A70380">
          <w:rPr>
            <w:rStyle w:val="Hyperlink"/>
            <w:rFonts w:ascii="微软雅黑" w:eastAsia="微软雅黑" w:hAnsi="微软雅黑" w:cs="微软雅黑"/>
            <w:noProof/>
          </w:rPr>
          <w:t>1.4</w:t>
        </w:r>
        <w:r w:rsidRPr="00A70380">
          <w:rPr>
            <w:rFonts w:ascii="微软雅黑" w:eastAsia="微软雅黑" w:hAnsi="微软雅黑" w:cs="Times New Roman"/>
            <w:noProof/>
          </w:rPr>
          <w:tab/>
        </w:r>
        <w:r w:rsidRPr="00A70380">
          <w:rPr>
            <w:rStyle w:val="Hyperlink"/>
            <w:rFonts w:ascii="微软雅黑" w:eastAsia="微软雅黑" w:hAnsi="微软雅黑" w:cs="微软雅黑" w:hint="eastAsia"/>
            <w:noProof/>
          </w:rPr>
          <w:t>明日计划</w:t>
        </w:r>
        <w:r w:rsidRPr="00A70380">
          <w:rPr>
            <w:rFonts w:ascii="微软雅黑" w:eastAsia="微软雅黑" w:hAnsi="微软雅黑" w:cs="Times New Roman"/>
            <w:noProof/>
            <w:webHidden/>
          </w:rPr>
          <w:tab/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begin"/>
        </w:r>
        <w:r w:rsidRPr="00A70380">
          <w:rPr>
            <w:rFonts w:ascii="微软雅黑" w:eastAsia="微软雅黑" w:hAnsi="微软雅黑" w:cs="微软雅黑"/>
            <w:noProof/>
            <w:webHidden/>
          </w:rPr>
          <w:instrText xml:space="preserve"> PAGEREF _Toc233812236 \h </w:instrText>
        </w:r>
        <w:r w:rsidRPr="00216792">
          <w:rPr>
            <w:rFonts w:ascii="微软雅黑" w:eastAsia="微软雅黑" w:hAnsi="微软雅黑" w:cs="Times New Roman"/>
            <w:noProof/>
          </w:rPr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separate"/>
        </w:r>
        <w:r>
          <w:rPr>
            <w:rFonts w:ascii="微软雅黑" w:eastAsia="微软雅黑" w:hAnsi="微软雅黑" w:cs="微软雅黑"/>
            <w:noProof/>
            <w:webHidden/>
          </w:rPr>
          <w:t>3</w:t>
        </w:r>
        <w:r w:rsidRPr="00A70380">
          <w:rPr>
            <w:rFonts w:ascii="微软雅黑" w:eastAsia="微软雅黑" w:hAnsi="微软雅黑" w:cs="微软雅黑"/>
            <w:noProof/>
            <w:webHidden/>
          </w:rPr>
          <w:fldChar w:fldCharType="end"/>
        </w:r>
      </w:hyperlink>
    </w:p>
    <w:p w:rsidR="00501918" w:rsidRPr="00A70380" w:rsidRDefault="00501918">
      <w:pPr>
        <w:pStyle w:val="TOC1"/>
        <w:tabs>
          <w:tab w:val="left" w:pos="420"/>
          <w:tab w:val="right" w:leader="dot" w:pos="8296"/>
        </w:tabs>
        <w:rPr>
          <w:rFonts w:ascii="微软雅黑" w:eastAsia="微软雅黑" w:hAnsi="微软雅黑" w:cs="Times New Roman"/>
          <w:noProof/>
        </w:rPr>
      </w:pPr>
      <w:r w:rsidRPr="00A70380">
        <w:rPr>
          <w:rFonts w:ascii="微软雅黑" w:eastAsia="微软雅黑" w:hAnsi="微软雅黑" w:cs="微软雅黑"/>
        </w:rPr>
        <w:fldChar w:fldCharType="end"/>
      </w:r>
    </w:p>
    <w:p w:rsidR="00501918" w:rsidRPr="00A70380" w:rsidRDefault="00501918" w:rsidP="00F7498C">
      <w:pPr>
        <w:rPr>
          <w:rFonts w:ascii="微软雅黑" w:eastAsia="微软雅黑" w:hAnsi="微软雅黑" w:cs="Times New Roman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  <w:r w:rsidRPr="00A70380">
        <w:rPr>
          <w:rFonts w:ascii="微软雅黑" w:eastAsia="微软雅黑" w:hAnsi="微软雅黑" w:cs="微软雅黑"/>
          <w:b/>
          <w:bCs/>
          <w:sz w:val="32"/>
          <w:szCs w:val="32"/>
        </w:rPr>
        <w:fldChar w:fldCharType="end"/>
      </w: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  <w:sz w:val="32"/>
          <w:szCs w:val="32"/>
        </w:rPr>
      </w:pPr>
    </w:p>
    <w:p w:rsidR="00501918" w:rsidRPr="00A70380" w:rsidRDefault="00501918" w:rsidP="00F7498C">
      <w:pPr>
        <w:pStyle w:val="Heading1"/>
        <w:rPr>
          <w:rFonts w:ascii="微软雅黑" w:eastAsia="微软雅黑" w:hAnsi="微软雅黑" w:cs="Times New Roman"/>
        </w:rPr>
      </w:pPr>
      <w:bookmarkStart w:id="0" w:name="_Toc194586612"/>
      <w:bookmarkStart w:id="1" w:name="_Toc233812232"/>
      <w:r w:rsidRPr="00A70380">
        <w:rPr>
          <w:rFonts w:ascii="微软雅黑" w:eastAsia="微软雅黑" w:hAnsi="微软雅黑" w:cs="微软雅黑" w:hint="eastAsia"/>
        </w:rPr>
        <w:t>项目名称</w:t>
      </w:r>
      <w:bookmarkEnd w:id="0"/>
      <w:bookmarkEnd w:id="1"/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</w:rPr>
      </w:pPr>
      <w:r w:rsidRPr="00A70380">
        <w:rPr>
          <w:rFonts w:ascii="微软雅黑" w:eastAsia="微软雅黑" w:hAnsi="微软雅黑" w:cs="微软雅黑"/>
          <w:b/>
          <w:bCs/>
        </w:rPr>
        <w:t>Online-bug-detection-engine-for-java-programs</w:t>
      </w:r>
    </w:p>
    <w:p w:rsidR="00501918" w:rsidRPr="00A70380" w:rsidRDefault="00501918" w:rsidP="00F7498C">
      <w:pPr>
        <w:pStyle w:val="Heading2"/>
        <w:rPr>
          <w:rFonts w:ascii="微软雅黑" w:eastAsia="微软雅黑" w:hAnsi="微软雅黑" w:cs="Times New Roman"/>
        </w:rPr>
      </w:pPr>
      <w:bookmarkStart w:id="2" w:name="_Toc194586613"/>
      <w:bookmarkStart w:id="3" w:name="_Toc233812233"/>
      <w:r w:rsidRPr="00A70380">
        <w:rPr>
          <w:rFonts w:ascii="微软雅黑" w:eastAsia="微软雅黑" w:hAnsi="微软雅黑" w:cs="微软雅黑" w:hint="eastAsia"/>
        </w:rPr>
        <w:t>本日计划</w:t>
      </w:r>
      <w:bookmarkEnd w:id="2"/>
      <w:bookmarkEnd w:id="3"/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编写用户系统。</w:t>
      </w:r>
    </w:p>
    <w:p w:rsidR="00501918" w:rsidRPr="00A70380" w:rsidRDefault="00501918" w:rsidP="00F7498C">
      <w:pPr>
        <w:pStyle w:val="Heading2"/>
        <w:rPr>
          <w:rFonts w:ascii="微软雅黑" w:eastAsia="微软雅黑" w:hAnsi="微软雅黑" w:cs="Times New Roman"/>
        </w:rPr>
      </w:pPr>
      <w:bookmarkStart w:id="4" w:name="_Toc194586614"/>
      <w:bookmarkStart w:id="5" w:name="_Toc233812234"/>
      <w:r w:rsidRPr="00A70380">
        <w:rPr>
          <w:rFonts w:ascii="微软雅黑" w:eastAsia="微软雅黑" w:hAnsi="微软雅黑" w:cs="微软雅黑" w:hint="eastAsia"/>
        </w:rPr>
        <w:t>本日实际进度</w:t>
      </w:r>
      <w:bookmarkEnd w:id="4"/>
      <w:bookmarkEnd w:id="5"/>
    </w:p>
    <w:p w:rsidR="00501918" w:rsidRPr="00A70380" w:rsidRDefault="00501918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bCs/>
        </w:rPr>
        <w:t>完成一部分用户系统，主要是完成了登录和注册页面。</w:t>
      </w:r>
    </w:p>
    <w:p w:rsidR="00501918" w:rsidRPr="00A70380" w:rsidRDefault="00501918" w:rsidP="00F7498C">
      <w:pPr>
        <w:pStyle w:val="Heading2"/>
        <w:rPr>
          <w:rFonts w:ascii="微软雅黑" w:eastAsia="微软雅黑" w:hAnsi="微软雅黑" w:cs="Times New Roman"/>
        </w:rPr>
      </w:pPr>
      <w:bookmarkStart w:id="6" w:name="_Toc194586616"/>
      <w:bookmarkStart w:id="7" w:name="_Toc233812235"/>
      <w:r w:rsidRPr="00A70380">
        <w:rPr>
          <w:rFonts w:ascii="微软雅黑" w:eastAsia="微软雅黑" w:hAnsi="微软雅黑" w:cs="微软雅黑" w:hint="eastAsia"/>
        </w:rPr>
        <w:t>本日总结</w:t>
      </w:r>
      <w:bookmarkEnd w:id="6"/>
      <w:bookmarkEnd w:id="7"/>
    </w:p>
    <w:p w:rsidR="00501918" w:rsidRPr="00A70380" w:rsidRDefault="00501918" w:rsidP="00695382">
      <w:pPr>
        <w:jc w:val="left"/>
        <w:rPr>
          <w:rFonts w:ascii="微软雅黑" w:eastAsia="微软雅黑" w:hAnsi="微软雅黑" w:cs="Times New Roman"/>
          <w:color w:val="4F81BD"/>
          <w:sz w:val="22"/>
          <w:szCs w:val="22"/>
        </w:rPr>
      </w:pPr>
      <w:r>
        <w:rPr>
          <w:rFonts w:ascii="微软雅黑" w:eastAsia="微软雅黑" w:hAnsi="微软雅黑" w:cs="微软雅黑"/>
          <w:b/>
          <w:bCs/>
        </w:rPr>
        <w:t>JSP</w:t>
      </w:r>
      <w:r>
        <w:rPr>
          <w:rFonts w:ascii="微软雅黑" w:eastAsia="微软雅黑" w:hAnsi="微软雅黑" w:cs="微软雅黑" w:hint="eastAsia"/>
          <w:b/>
          <w:bCs/>
        </w:rPr>
        <w:t>和</w:t>
      </w:r>
      <w:r>
        <w:rPr>
          <w:rFonts w:ascii="微软雅黑" w:eastAsia="微软雅黑" w:hAnsi="微软雅黑" w:cs="微软雅黑"/>
          <w:b/>
          <w:bCs/>
        </w:rPr>
        <w:t>SERVLET</w:t>
      </w:r>
      <w:r>
        <w:rPr>
          <w:rFonts w:ascii="微软雅黑" w:eastAsia="微软雅黑" w:hAnsi="微软雅黑" w:cs="微软雅黑" w:hint="eastAsia"/>
          <w:b/>
          <w:bCs/>
        </w:rPr>
        <w:t>显然还需要继续熟悉，好多东西都要边写边翻书，需要多花点时间复习以前的知识。</w:t>
      </w:r>
    </w:p>
    <w:p w:rsidR="00501918" w:rsidRPr="00A70380" w:rsidRDefault="00501918" w:rsidP="00F7498C">
      <w:pPr>
        <w:pStyle w:val="Heading2"/>
        <w:rPr>
          <w:rFonts w:ascii="微软雅黑" w:eastAsia="微软雅黑" w:hAnsi="微软雅黑" w:cs="Times New Roman"/>
        </w:rPr>
      </w:pPr>
      <w:bookmarkStart w:id="8" w:name="_Toc194586617"/>
      <w:bookmarkStart w:id="9" w:name="_Toc233812236"/>
      <w:r w:rsidRPr="00A70380">
        <w:rPr>
          <w:rFonts w:ascii="微软雅黑" w:eastAsia="微软雅黑" w:hAnsi="微软雅黑" w:cs="微软雅黑" w:hint="eastAsia"/>
        </w:rPr>
        <w:t>明日计划</w:t>
      </w:r>
      <w:bookmarkEnd w:id="8"/>
      <w:bookmarkEnd w:id="9"/>
    </w:p>
    <w:p w:rsidR="00501918" w:rsidRPr="00A70380" w:rsidRDefault="00501918" w:rsidP="00F7498C">
      <w:pPr>
        <w:jc w:val="left"/>
        <w:rPr>
          <w:rFonts w:ascii="微软雅黑" w:eastAsia="微软雅黑" w:hAnsi="微软雅黑" w:cs="Times New Roman"/>
          <w:b/>
          <w:bCs/>
        </w:rPr>
      </w:pPr>
      <w:r>
        <w:rPr>
          <w:rFonts w:ascii="微软雅黑" w:eastAsia="微软雅黑" w:hAnsi="微软雅黑" w:cs="微软雅黑" w:hint="eastAsia"/>
          <w:b/>
          <w:bCs/>
        </w:rPr>
        <w:t>完成用户系统并实现集成。</w:t>
      </w:r>
    </w:p>
    <w:p w:rsidR="00501918" w:rsidRPr="00A70380" w:rsidRDefault="00501918">
      <w:pPr>
        <w:rPr>
          <w:rFonts w:ascii="微软雅黑" w:eastAsia="微软雅黑" w:hAnsi="微软雅黑" w:cs="Times New Roman"/>
        </w:rPr>
      </w:pPr>
    </w:p>
    <w:sectPr w:rsidR="00501918" w:rsidRPr="00A70380" w:rsidSect="00A4011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1918" w:rsidRDefault="00501918" w:rsidP="00F7498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501918" w:rsidRDefault="00501918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18" w:rsidRDefault="00501918" w:rsidP="002359C0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 w:cs="Cambria"/>
      </w:rPr>
    </w:pPr>
    <w:fldSimple w:instr=" DOCPROPERTY  LastSavedTime  \* MERGEFORMAT ">
      <w:r>
        <w:rPr>
          <w:rFonts w:ascii="Cambria" w:hAnsi="Cambria" w:cs="Cambria"/>
        </w:rPr>
        <w:t>1601/1/1 8:00</w:t>
      </w:r>
    </w:fldSimple>
    <w:r>
      <w:rPr>
        <w:rFonts w:ascii="Cambria" w:hAnsi="Cambria" w:cs="Cambria"/>
        <w:lang w:val="zh-CN"/>
      </w:rPr>
      <w:tab/>
      <w:t xml:space="preserve"> </w:t>
    </w:r>
    <w:fldSimple w:instr=" PAGE   \* MERGEFORMAT ">
      <w:r w:rsidRPr="00CA31EE">
        <w:rPr>
          <w:rFonts w:ascii="Cambria" w:hAnsi="Cambria" w:cs="Cambria"/>
          <w:noProof/>
          <w:lang w:val="zh-CN"/>
        </w:rPr>
        <w:t>3</w:t>
      </w:r>
    </w:fldSimple>
  </w:p>
  <w:p w:rsidR="00501918" w:rsidRDefault="00501918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1918" w:rsidRDefault="00501918" w:rsidP="00F7498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501918" w:rsidRDefault="00501918" w:rsidP="00F7498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918" w:rsidRDefault="00501918">
    <w:pPr>
      <w:pStyle w:val="Header"/>
      <w:pBdr>
        <w:bottom w:val="thickThinSmallGap" w:sz="24" w:space="1" w:color="622423"/>
      </w:pBdr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Daily Report</w:t>
    </w:r>
  </w:p>
  <w:p w:rsidR="00501918" w:rsidRDefault="00501918">
    <w:pPr>
      <w:pStyle w:val="Header"/>
      <w:rPr>
        <w:rFonts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F281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498C"/>
    <w:rsid w:val="00032AF6"/>
    <w:rsid w:val="00085665"/>
    <w:rsid w:val="00186B0E"/>
    <w:rsid w:val="0019254D"/>
    <w:rsid w:val="001B48BE"/>
    <w:rsid w:val="00216792"/>
    <w:rsid w:val="002359C0"/>
    <w:rsid w:val="00252F6F"/>
    <w:rsid w:val="00331369"/>
    <w:rsid w:val="00373500"/>
    <w:rsid w:val="00395E9A"/>
    <w:rsid w:val="003D7D34"/>
    <w:rsid w:val="00494CAD"/>
    <w:rsid w:val="004A1DAD"/>
    <w:rsid w:val="004C43A2"/>
    <w:rsid w:val="004E766F"/>
    <w:rsid w:val="00501918"/>
    <w:rsid w:val="00600E22"/>
    <w:rsid w:val="0066576B"/>
    <w:rsid w:val="00695382"/>
    <w:rsid w:val="006D2771"/>
    <w:rsid w:val="006E61C7"/>
    <w:rsid w:val="00707370"/>
    <w:rsid w:val="00772674"/>
    <w:rsid w:val="007826C6"/>
    <w:rsid w:val="0079692D"/>
    <w:rsid w:val="00810FE5"/>
    <w:rsid w:val="0089716F"/>
    <w:rsid w:val="008D6C59"/>
    <w:rsid w:val="0095500D"/>
    <w:rsid w:val="009924E9"/>
    <w:rsid w:val="00995618"/>
    <w:rsid w:val="009A2DA0"/>
    <w:rsid w:val="009C1F2E"/>
    <w:rsid w:val="009D4A0A"/>
    <w:rsid w:val="00A00021"/>
    <w:rsid w:val="00A40112"/>
    <w:rsid w:val="00A526A8"/>
    <w:rsid w:val="00A70380"/>
    <w:rsid w:val="00AB706C"/>
    <w:rsid w:val="00AC6EC6"/>
    <w:rsid w:val="00AD3E90"/>
    <w:rsid w:val="00B46235"/>
    <w:rsid w:val="00B50297"/>
    <w:rsid w:val="00B76492"/>
    <w:rsid w:val="00BB61F5"/>
    <w:rsid w:val="00BC71A1"/>
    <w:rsid w:val="00C17FB4"/>
    <w:rsid w:val="00CA31EE"/>
    <w:rsid w:val="00CD20E4"/>
    <w:rsid w:val="00D9256A"/>
    <w:rsid w:val="00D960D3"/>
    <w:rsid w:val="00DA1BB9"/>
    <w:rsid w:val="00DC0E09"/>
    <w:rsid w:val="00E726A7"/>
    <w:rsid w:val="00EB6E8F"/>
    <w:rsid w:val="00ED4D97"/>
    <w:rsid w:val="00F70C38"/>
    <w:rsid w:val="00F74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nhideWhenUsed="0"/>
    <w:lsdException w:name="toc 2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nhideWhenUsed="0" w:qFormat="1"/>
  </w:latentStyles>
  <w:style w:type="paragraph" w:default="1" w:styleId="Normal">
    <w:name w:val="Normal"/>
    <w:qFormat/>
    <w:rsid w:val="00F7498C"/>
    <w:pPr>
      <w:widowControl w:val="0"/>
      <w:jc w:val="both"/>
    </w:pPr>
    <w:rPr>
      <w:rFonts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7498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7498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7498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7498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7498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7498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7498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7498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7498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7498C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F7498C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F7498C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F7498C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F7498C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F7498C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F7498C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F7498C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F7498C"/>
    <w:rPr>
      <w:rFonts w:ascii="Cambria" w:eastAsia="宋体" w:hAnsi="Cambria" w:cs="Cambria"/>
      <w:sz w:val="21"/>
      <w:szCs w:val="21"/>
    </w:rPr>
  </w:style>
  <w:style w:type="paragraph" w:styleId="Header">
    <w:name w:val="header"/>
    <w:basedOn w:val="Normal"/>
    <w:link w:val="HeaderChar"/>
    <w:uiPriority w:val="99"/>
    <w:rsid w:val="00F74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7498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F74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7498C"/>
    <w:rPr>
      <w:sz w:val="18"/>
      <w:szCs w:val="18"/>
    </w:rPr>
  </w:style>
  <w:style w:type="paragraph" w:styleId="TOC1">
    <w:name w:val="toc 1"/>
    <w:basedOn w:val="Normal"/>
    <w:next w:val="Normal"/>
    <w:autoRedefine/>
    <w:uiPriority w:val="99"/>
    <w:semiHidden/>
    <w:rsid w:val="00F7498C"/>
  </w:style>
  <w:style w:type="paragraph" w:styleId="TOC2">
    <w:name w:val="toc 2"/>
    <w:basedOn w:val="Normal"/>
    <w:next w:val="Normal"/>
    <w:autoRedefine/>
    <w:uiPriority w:val="99"/>
    <w:semiHidden/>
    <w:rsid w:val="00F7498C"/>
    <w:pPr>
      <w:ind w:leftChars="200" w:left="420"/>
    </w:pPr>
  </w:style>
  <w:style w:type="paragraph" w:styleId="TOCHeading">
    <w:name w:val="TOC Heading"/>
    <w:basedOn w:val="Heading1"/>
    <w:next w:val="Normal"/>
    <w:uiPriority w:val="99"/>
    <w:qFormat/>
    <w:rsid w:val="009A2DA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character" w:styleId="Hyperlink">
    <w:name w:val="Hyperlink"/>
    <w:basedOn w:val="DefaultParagraphFont"/>
    <w:uiPriority w:val="99"/>
    <w:rsid w:val="009A2DA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9A2DA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DA0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45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41</TotalTime>
  <Pages>3</Pages>
  <Words>109</Words>
  <Characters>624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pudan</cp:lastModifiedBy>
  <cp:revision>28</cp:revision>
  <dcterms:created xsi:type="dcterms:W3CDTF">2009-06-26T12:24:00Z</dcterms:created>
  <dcterms:modified xsi:type="dcterms:W3CDTF">2009-07-09T15:29:00Z</dcterms:modified>
</cp:coreProperties>
</file>