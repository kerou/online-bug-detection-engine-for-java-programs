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8A1" w:rsidRPr="00A70380" w:rsidRDefault="006608A1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6608A1" w:rsidRPr="00A70380" w:rsidRDefault="006608A1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6608A1" w:rsidRPr="00A70380" w:rsidRDefault="006608A1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6608A1" w:rsidRPr="00A70380" w:rsidRDefault="006608A1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6608A1" w:rsidRPr="00A70380" w:rsidRDefault="006608A1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6608A1" w:rsidRPr="00A70380" w:rsidRDefault="006608A1" w:rsidP="00CD20E4">
      <w:pPr>
        <w:jc w:val="righ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胡超</w:t>
      </w:r>
    </w:p>
    <w:p w:rsidR="006608A1" w:rsidRPr="00A70380" w:rsidRDefault="006608A1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11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 </w:t>
        </w:r>
      </w:fldSimple>
    </w:p>
    <w:p w:rsidR="006608A1" w:rsidRPr="00A70380" w:rsidRDefault="006608A1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8A1" w:rsidRPr="00A70380" w:rsidRDefault="006608A1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8A1" w:rsidRPr="00A70380" w:rsidRDefault="006608A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8A1" w:rsidRPr="00A70380" w:rsidRDefault="006608A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8A1" w:rsidRPr="00A70380" w:rsidRDefault="006608A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8A1" w:rsidRPr="00A70380" w:rsidRDefault="006608A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8A1" w:rsidRPr="00A70380" w:rsidRDefault="006608A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8A1" w:rsidRPr="00A70380" w:rsidRDefault="006608A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8A1" w:rsidRPr="00A70380" w:rsidRDefault="006608A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8A1" w:rsidRPr="00A70380" w:rsidRDefault="006608A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8A1" w:rsidRPr="00A70380" w:rsidRDefault="006608A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8A1" w:rsidRPr="00A70380" w:rsidRDefault="006608A1" w:rsidP="009A2DA0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6608A1" w:rsidRPr="00A70380" w:rsidRDefault="006608A1">
      <w:pPr>
        <w:pStyle w:val="TOCHeading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6608A1" w:rsidRPr="00A70380" w:rsidRDefault="006608A1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项目名称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C66EE4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6608A1" w:rsidRPr="00A70380" w:rsidRDefault="006608A1" w:rsidP="00C66EE4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3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C66EE4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6608A1" w:rsidRPr="00A70380" w:rsidRDefault="006608A1" w:rsidP="00C66EE4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4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1.2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本日实际进度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C66EE4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6608A1" w:rsidRPr="00A70380" w:rsidRDefault="006608A1" w:rsidP="00C66EE4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5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1.3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本日总结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C66EE4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6608A1" w:rsidRPr="00A70380" w:rsidRDefault="006608A1" w:rsidP="00C66EE4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6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1.4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明日计划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C66EE4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6608A1" w:rsidRPr="00A70380" w:rsidRDefault="006608A1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6608A1" w:rsidRPr="00A70380" w:rsidRDefault="006608A1" w:rsidP="00F7498C">
      <w:pPr>
        <w:rPr>
          <w:rFonts w:ascii="微软雅黑" w:eastAsia="微软雅黑" w:hAnsi="微软雅黑" w:cs="Times New Roman"/>
        </w:rPr>
      </w:pPr>
    </w:p>
    <w:p w:rsidR="006608A1" w:rsidRPr="00A70380" w:rsidRDefault="006608A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6608A1" w:rsidRPr="00A70380" w:rsidRDefault="006608A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8A1" w:rsidRPr="00A70380" w:rsidRDefault="006608A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8A1" w:rsidRPr="00A70380" w:rsidRDefault="006608A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8A1" w:rsidRPr="00A70380" w:rsidRDefault="006608A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8A1" w:rsidRPr="00A70380" w:rsidRDefault="006608A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8A1" w:rsidRPr="00A70380" w:rsidRDefault="006608A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8A1" w:rsidRPr="00A70380" w:rsidRDefault="006608A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8A1" w:rsidRPr="00A70380" w:rsidRDefault="006608A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8A1" w:rsidRPr="00A70380" w:rsidRDefault="006608A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8A1" w:rsidRPr="00A70380" w:rsidRDefault="006608A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8A1" w:rsidRPr="00A70380" w:rsidRDefault="006608A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8A1" w:rsidRPr="00A70380" w:rsidRDefault="006608A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8A1" w:rsidRPr="00A70380" w:rsidRDefault="006608A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8A1" w:rsidRPr="00A70380" w:rsidRDefault="006608A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8A1" w:rsidRPr="00A70380" w:rsidRDefault="006608A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6608A1" w:rsidRPr="00A70380" w:rsidRDefault="006608A1" w:rsidP="00F7498C">
      <w:pPr>
        <w:pStyle w:val="Heading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6608A1" w:rsidRPr="00A70380" w:rsidRDefault="006608A1" w:rsidP="00F7498C">
      <w:pPr>
        <w:jc w:val="lef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6608A1" w:rsidRPr="00A70380" w:rsidRDefault="006608A1" w:rsidP="00F7498C">
      <w:pPr>
        <w:pStyle w:val="Heading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6608A1" w:rsidRPr="00A70380" w:rsidRDefault="006608A1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将用户系统与后台集成</w:t>
      </w:r>
    </w:p>
    <w:p w:rsidR="006608A1" w:rsidRPr="00A70380" w:rsidRDefault="006608A1" w:rsidP="00F7498C">
      <w:pPr>
        <w:pStyle w:val="Heading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6608A1" w:rsidRPr="00A70380" w:rsidRDefault="006608A1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顺利完成任务，但数据库部分未做，因为考虑到之后还要添加用户属性。</w:t>
      </w:r>
    </w:p>
    <w:p w:rsidR="006608A1" w:rsidRPr="00A70380" w:rsidRDefault="006608A1" w:rsidP="00F7498C">
      <w:pPr>
        <w:pStyle w:val="Heading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6608A1" w:rsidRPr="00A70380" w:rsidRDefault="006608A1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略显仓促，时间安排不够紧凑，建议少玩些</w:t>
      </w:r>
      <w:r>
        <w:rPr>
          <w:rFonts w:ascii="微软雅黑" w:eastAsia="微软雅黑" w:hAnsi="微软雅黑" w:cs="微软雅黑"/>
          <w:b/>
          <w:bCs/>
        </w:rPr>
        <w:t>DOTA</w:t>
      </w:r>
      <w:r>
        <w:rPr>
          <w:rFonts w:ascii="微软雅黑" w:eastAsia="微软雅黑" w:hAnsi="微软雅黑" w:cs="微软雅黑" w:hint="eastAsia"/>
          <w:b/>
          <w:bCs/>
        </w:rPr>
        <w:t>，合理安排工作和放松时间。</w:t>
      </w:r>
    </w:p>
    <w:p w:rsidR="006608A1" w:rsidRPr="00A70380" w:rsidRDefault="006608A1" w:rsidP="00F7498C">
      <w:pPr>
        <w:pStyle w:val="Heading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6608A1" w:rsidRPr="00A70380" w:rsidRDefault="006608A1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考察和分析其他模块的实现过程，进行下一步工作。</w:t>
      </w:r>
    </w:p>
    <w:p w:rsidR="006608A1" w:rsidRPr="00A70380" w:rsidRDefault="006608A1">
      <w:pPr>
        <w:rPr>
          <w:rFonts w:ascii="微软雅黑" w:eastAsia="微软雅黑" w:hAnsi="微软雅黑" w:cs="Times New Roman"/>
        </w:rPr>
      </w:pPr>
    </w:p>
    <w:sectPr w:rsidR="006608A1" w:rsidRPr="00A70380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08A1" w:rsidRDefault="006608A1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6608A1" w:rsidRDefault="006608A1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8A1" w:rsidRDefault="006608A1" w:rsidP="002359C0">
    <w:pPr>
      <w:pStyle w:val="Footer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>
        <w:rPr>
          <w:rFonts w:ascii="Cambria" w:hAnsi="Cambria" w:cs="Cambria"/>
        </w:rPr>
        <w:t>1601/1/1 8:00</w:t>
      </w:r>
    </w:fldSimple>
    <w:r>
      <w:rPr>
        <w:rFonts w:ascii="Cambria" w:hAnsi="Cambria" w:cs="Cambria"/>
        <w:lang w:val="zh-CN"/>
      </w:rPr>
      <w:tab/>
      <w:t xml:space="preserve"> </w:t>
    </w:r>
    <w:fldSimple w:instr=" PAGE   \* MERGEFORMAT ">
      <w:r w:rsidRPr="00C66EE4">
        <w:rPr>
          <w:rFonts w:ascii="Cambria" w:hAnsi="Cambria" w:cs="Cambria"/>
          <w:noProof/>
          <w:lang w:val="zh-CN"/>
        </w:rPr>
        <w:t>3</w:t>
      </w:r>
    </w:fldSimple>
  </w:p>
  <w:p w:rsidR="006608A1" w:rsidRDefault="006608A1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08A1" w:rsidRDefault="006608A1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6608A1" w:rsidRDefault="006608A1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8A1" w:rsidRDefault="006608A1">
    <w:pPr>
      <w:pStyle w:val="Header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6608A1" w:rsidRDefault="006608A1">
    <w:pPr>
      <w:pStyle w:val="Header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0952"/>
    <w:rsid w:val="00032AF6"/>
    <w:rsid w:val="00083B99"/>
    <w:rsid w:val="00085665"/>
    <w:rsid w:val="000A6EE0"/>
    <w:rsid w:val="000C6B72"/>
    <w:rsid w:val="0016336F"/>
    <w:rsid w:val="00186B0E"/>
    <w:rsid w:val="0019254D"/>
    <w:rsid w:val="001B48BE"/>
    <w:rsid w:val="001E2FA7"/>
    <w:rsid w:val="002359C0"/>
    <w:rsid w:val="00252F6F"/>
    <w:rsid w:val="00331369"/>
    <w:rsid w:val="00373500"/>
    <w:rsid w:val="00395E9A"/>
    <w:rsid w:val="003B4EA7"/>
    <w:rsid w:val="003C1E00"/>
    <w:rsid w:val="003D4537"/>
    <w:rsid w:val="003D7D34"/>
    <w:rsid w:val="004116B8"/>
    <w:rsid w:val="00494CAD"/>
    <w:rsid w:val="004A1DAD"/>
    <w:rsid w:val="004B6230"/>
    <w:rsid w:val="004C43A2"/>
    <w:rsid w:val="004E766F"/>
    <w:rsid w:val="0050187E"/>
    <w:rsid w:val="005117FF"/>
    <w:rsid w:val="00600E22"/>
    <w:rsid w:val="006114AD"/>
    <w:rsid w:val="00660313"/>
    <w:rsid w:val="006608A1"/>
    <w:rsid w:val="0066576B"/>
    <w:rsid w:val="00695382"/>
    <w:rsid w:val="006D2771"/>
    <w:rsid w:val="006E61C7"/>
    <w:rsid w:val="00707370"/>
    <w:rsid w:val="00772674"/>
    <w:rsid w:val="007826C6"/>
    <w:rsid w:val="0079692D"/>
    <w:rsid w:val="00800D82"/>
    <w:rsid w:val="00810FE5"/>
    <w:rsid w:val="0089716F"/>
    <w:rsid w:val="008D6C59"/>
    <w:rsid w:val="009019D7"/>
    <w:rsid w:val="0095500D"/>
    <w:rsid w:val="009924E9"/>
    <w:rsid w:val="009A2DA0"/>
    <w:rsid w:val="009B5633"/>
    <w:rsid w:val="009C1F2E"/>
    <w:rsid w:val="009D4A0A"/>
    <w:rsid w:val="00A00021"/>
    <w:rsid w:val="00A40112"/>
    <w:rsid w:val="00A526A8"/>
    <w:rsid w:val="00A70380"/>
    <w:rsid w:val="00AB706C"/>
    <w:rsid w:val="00AC6EC6"/>
    <w:rsid w:val="00AD6E04"/>
    <w:rsid w:val="00B218D0"/>
    <w:rsid w:val="00B46235"/>
    <w:rsid w:val="00B50297"/>
    <w:rsid w:val="00B76492"/>
    <w:rsid w:val="00BB61F5"/>
    <w:rsid w:val="00BC71A1"/>
    <w:rsid w:val="00C17FB4"/>
    <w:rsid w:val="00C66EE4"/>
    <w:rsid w:val="00CD20E4"/>
    <w:rsid w:val="00D0484A"/>
    <w:rsid w:val="00D44862"/>
    <w:rsid w:val="00D960D3"/>
    <w:rsid w:val="00DA1BB9"/>
    <w:rsid w:val="00DC0E09"/>
    <w:rsid w:val="00E726A7"/>
    <w:rsid w:val="00EB6E8F"/>
    <w:rsid w:val="00ED4D97"/>
    <w:rsid w:val="00F328E8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F7498C"/>
    <w:pPr>
      <w:widowControl w:val="0"/>
      <w:jc w:val="both"/>
    </w:pPr>
    <w:rPr>
      <w:rFonts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Header">
    <w:name w:val="header"/>
    <w:basedOn w:val="Normal"/>
    <w:link w:val="Header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7498C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7498C"/>
    <w:rPr>
      <w:sz w:val="18"/>
      <w:szCs w:val="18"/>
    </w:rPr>
  </w:style>
  <w:style w:type="paragraph" w:styleId="TOC1">
    <w:name w:val="toc 1"/>
    <w:basedOn w:val="Normal"/>
    <w:next w:val="Normal"/>
    <w:autoRedefine/>
    <w:uiPriority w:val="99"/>
    <w:semiHidden/>
    <w:rsid w:val="00F7498C"/>
  </w:style>
  <w:style w:type="paragraph" w:styleId="TOC2">
    <w:name w:val="toc 2"/>
    <w:basedOn w:val="Normal"/>
    <w:next w:val="Normal"/>
    <w:autoRedefine/>
    <w:uiPriority w:val="99"/>
    <w:semiHidden/>
    <w:rsid w:val="00F7498C"/>
    <w:pPr>
      <w:ind w:leftChars="200" w:left="420"/>
    </w:pPr>
  </w:style>
  <w:style w:type="paragraph" w:styleId="TOCHeading">
    <w:name w:val="TOC Heading"/>
    <w:basedOn w:val="Heading1"/>
    <w:next w:val="Normal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Hyperlink">
    <w:name w:val="Hyperlink"/>
    <w:basedOn w:val="DefaultParagraphFont"/>
    <w:uiPriority w:val="99"/>
    <w:rsid w:val="009A2D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A2D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76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57</TotalTime>
  <Pages>3</Pages>
  <Words>111</Words>
  <Characters>634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pudan</cp:lastModifiedBy>
  <cp:revision>31</cp:revision>
  <dcterms:created xsi:type="dcterms:W3CDTF">2009-06-26T12:24:00Z</dcterms:created>
  <dcterms:modified xsi:type="dcterms:W3CDTF">2009-07-11T14:11:00Z</dcterms:modified>
</cp:coreProperties>
</file>