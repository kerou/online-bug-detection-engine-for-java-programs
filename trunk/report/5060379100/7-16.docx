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27" w:rsidRPr="00A70380" w:rsidRDefault="00D00B2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D00B27" w:rsidRPr="00A70380" w:rsidRDefault="00D00B2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D00B27" w:rsidRPr="00A70380" w:rsidRDefault="00D00B2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D00B27" w:rsidRPr="00A70380" w:rsidRDefault="00D00B2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D00B27" w:rsidRPr="00A70380" w:rsidRDefault="00D00B27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D00B27" w:rsidRPr="00A70380" w:rsidRDefault="00D00B27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D00B27" w:rsidRPr="00A70380" w:rsidRDefault="00D00B2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16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D00B27" w:rsidRPr="00A70380" w:rsidRDefault="00D00B2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D00B27" w:rsidRPr="00A70380" w:rsidRDefault="00D00B27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D00B27" w:rsidRPr="00A70380" w:rsidRDefault="00D00B2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9A16B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00B27" w:rsidRPr="00A70380" w:rsidRDefault="00D00B27" w:rsidP="009A16B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9A16B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00B27" w:rsidRPr="00A70380" w:rsidRDefault="00D00B27" w:rsidP="009A16B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9A16B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00B27" w:rsidRPr="00A70380" w:rsidRDefault="00D00B27" w:rsidP="009A16B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9A16B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00B27" w:rsidRPr="00A70380" w:rsidRDefault="00D00B27" w:rsidP="009A16B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9A16B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D00B27" w:rsidRPr="00A70380" w:rsidRDefault="00D00B2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D00B27" w:rsidRPr="00A70380" w:rsidRDefault="00D00B27" w:rsidP="00F7498C">
      <w:pPr>
        <w:rPr>
          <w:rFonts w:ascii="微软雅黑" w:eastAsia="微软雅黑" w:hAnsi="微软雅黑" w:cs="Times New Roman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D00B27" w:rsidRPr="00A70380" w:rsidRDefault="00D00B27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D00B27" w:rsidRPr="00A70380" w:rsidRDefault="00D00B27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寻找一款合适的在线编辑器</w:t>
      </w:r>
    </w:p>
    <w:p w:rsidR="00D00B27" w:rsidRPr="00A70380" w:rsidRDefault="00D00B27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D00B27" w:rsidRPr="00A70380" w:rsidRDefault="00D00B2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顺利完成任务，搜索到</w:t>
      </w:r>
      <w:r>
        <w:rPr>
          <w:rFonts w:ascii="微软雅黑" w:eastAsia="微软雅黑" w:hAnsi="微软雅黑" w:cs="微软雅黑"/>
          <w:b/>
          <w:bCs/>
        </w:rPr>
        <w:t>RSyntaxTextArea.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D00B27" w:rsidRPr="00A70380" w:rsidRDefault="00D00B27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D00B27" w:rsidRPr="00A70380" w:rsidRDefault="00D00B2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</w:rPr>
        <w:t>RSyntaxTextArea</w:t>
      </w:r>
      <w:r>
        <w:rPr>
          <w:rFonts w:ascii="微软雅黑" w:eastAsia="微软雅黑" w:hAnsi="微软雅黑" w:cs="微软雅黑" w:hint="eastAsia"/>
          <w:b/>
          <w:bCs/>
        </w:rPr>
        <w:t>不错，满足该项目所需的要求</w:t>
      </w:r>
      <w:r>
        <w:rPr>
          <w:rFonts w:ascii="微软雅黑" w:eastAsia="微软雅黑" w:hAnsi="微软雅黑" w:cs="微软雅黑"/>
          <w:b/>
          <w:bCs/>
        </w:rPr>
        <w:t>,</w:t>
      </w:r>
      <w:r>
        <w:rPr>
          <w:rFonts w:ascii="微软雅黑" w:eastAsia="微软雅黑" w:hAnsi="微软雅黑" w:cs="微软雅黑" w:hint="eastAsia"/>
          <w:b/>
          <w:bCs/>
        </w:rPr>
        <w:t>不过要用到</w:t>
      </w:r>
      <w:r>
        <w:rPr>
          <w:rFonts w:ascii="微软雅黑" w:eastAsia="微软雅黑" w:hAnsi="微软雅黑" w:cs="微软雅黑"/>
          <w:b/>
          <w:bCs/>
        </w:rPr>
        <w:t>Applet.</w:t>
      </w:r>
    </w:p>
    <w:p w:rsidR="00D00B27" w:rsidRPr="00A70380" w:rsidRDefault="00D00B27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D00B27" w:rsidRPr="00A70380" w:rsidRDefault="00D00B2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</w:t>
      </w:r>
      <w:r>
        <w:rPr>
          <w:rFonts w:ascii="微软雅黑" w:eastAsia="微软雅黑" w:hAnsi="微软雅黑" w:cs="微软雅黑"/>
          <w:b/>
          <w:bCs/>
        </w:rPr>
        <w:t>RSyntaxTextAre</w:t>
      </w:r>
      <w:r>
        <w:rPr>
          <w:rFonts w:ascii="微软雅黑" w:eastAsia="微软雅黑" w:hAnsi="微软雅黑" w:cs="微软雅黑" w:hint="eastAsia"/>
          <w:b/>
          <w:bCs/>
        </w:rPr>
        <w:t>嵌入网页。</w:t>
      </w:r>
    </w:p>
    <w:p w:rsidR="00D00B27" w:rsidRPr="00A70380" w:rsidRDefault="00D00B27">
      <w:pPr>
        <w:rPr>
          <w:rFonts w:ascii="微软雅黑" w:eastAsia="微软雅黑" w:hAnsi="微软雅黑" w:cs="Times New Roman"/>
        </w:rPr>
      </w:pPr>
    </w:p>
    <w:sectPr w:rsidR="00D00B27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B27" w:rsidRDefault="00D00B27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00B27" w:rsidRDefault="00D00B2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B27" w:rsidRDefault="00D00B27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9A16BB">
        <w:rPr>
          <w:rFonts w:ascii="Cambria" w:hAnsi="Cambria" w:cs="Cambria"/>
          <w:noProof/>
          <w:lang w:val="zh-CN"/>
        </w:rPr>
        <w:t>3</w:t>
      </w:r>
    </w:fldSimple>
  </w:p>
  <w:p w:rsidR="00D00B27" w:rsidRDefault="00D00B2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B27" w:rsidRDefault="00D00B27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00B27" w:rsidRDefault="00D00B2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B27" w:rsidRDefault="00D00B27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D00B27" w:rsidRDefault="00D00B27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6336F"/>
    <w:rsid w:val="00171309"/>
    <w:rsid w:val="00186B0E"/>
    <w:rsid w:val="0019254D"/>
    <w:rsid w:val="001B48BE"/>
    <w:rsid w:val="001E2FA7"/>
    <w:rsid w:val="002359C0"/>
    <w:rsid w:val="00252F6F"/>
    <w:rsid w:val="00331369"/>
    <w:rsid w:val="00373500"/>
    <w:rsid w:val="00395E9A"/>
    <w:rsid w:val="003B4EA7"/>
    <w:rsid w:val="003C1E00"/>
    <w:rsid w:val="003C6131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600E22"/>
    <w:rsid w:val="006114AD"/>
    <w:rsid w:val="00660313"/>
    <w:rsid w:val="006608A1"/>
    <w:rsid w:val="0066576B"/>
    <w:rsid w:val="0067781D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055BE"/>
    <w:rsid w:val="0095500D"/>
    <w:rsid w:val="009924E9"/>
    <w:rsid w:val="009A16BB"/>
    <w:rsid w:val="009A2DA0"/>
    <w:rsid w:val="009B5633"/>
    <w:rsid w:val="009C1F2E"/>
    <w:rsid w:val="009D4A0A"/>
    <w:rsid w:val="00A00021"/>
    <w:rsid w:val="00A40112"/>
    <w:rsid w:val="00A526A8"/>
    <w:rsid w:val="00A57E63"/>
    <w:rsid w:val="00A70380"/>
    <w:rsid w:val="00AB706C"/>
    <w:rsid w:val="00AC6EC6"/>
    <w:rsid w:val="00AD6E04"/>
    <w:rsid w:val="00AF0F22"/>
    <w:rsid w:val="00B04583"/>
    <w:rsid w:val="00B218D0"/>
    <w:rsid w:val="00B46235"/>
    <w:rsid w:val="00B50297"/>
    <w:rsid w:val="00B76492"/>
    <w:rsid w:val="00BB61F5"/>
    <w:rsid w:val="00BC71A1"/>
    <w:rsid w:val="00C03D49"/>
    <w:rsid w:val="00C17FB4"/>
    <w:rsid w:val="00C66EE4"/>
    <w:rsid w:val="00C6758D"/>
    <w:rsid w:val="00CA53B2"/>
    <w:rsid w:val="00CD20E4"/>
    <w:rsid w:val="00D00B27"/>
    <w:rsid w:val="00D0484A"/>
    <w:rsid w:val="00D44862"/>
    <w:rsid w:val="00D85FF0"/>
    <w:rsid w:val="00D960D3"/>
    <w:rsid w:val="00DA1BB9"/>
    <w:rsid w:val="00DC0E09"/>
    <w:rsid w:val="00E726A7"/>
    <w:rsid w:val="00EB6E8F"/>
    <w:rsid w:val="00ED4D97"/>
    <w:rsid w:val="00F328E8"/>
    <w:rsid w:val="00F70C38"/>
    <w:rsid w:val="00F7498C"/>
    <w:rsid w:val="00FC6241"/>
    <w:rsid w:val="00FC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02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3</Pages>
  <Words>111</Words>
  <Characters>633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34</cp:revision>
  <dcterms:created xsi:type="dcterms:W3CDTF">2009-06-26T12:24:00Z</dcterms:created>
  <dcterms:modified xsi:type="dcterms:W3CDTF">2009-07-19T15:54:00Z</dcterms:modified>
</cp:coreProperties>
</file>