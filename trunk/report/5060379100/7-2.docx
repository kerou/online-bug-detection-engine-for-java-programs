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78" w:rsidRPr="00A70380" w:rsidRDefault="00D26A7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26A78" w:rsidRPr="00A70380" w:rsidRDefault="00D26A7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26A78" w:rsidRPr="00A70380" w:rsidRDefault="00D26A7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26A78" w:rsidRPr="00A70380" w:rsidRDefault="00D26A7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26A78" w:rsidRPr="00A70380" w:rsidRDefault="00D26A78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D26A78" w:rsidRPr="00A70380" w:rsidRDefault="00D26A78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D26A78" w:rsidRPr="00A70380" w:rsidRDefault="00D26A7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D26A78" w:rsidRPr="00A70380" w:rsidRDefault="00D26A7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D26A78" w:rsidRPr="00A70380" w:rsidRDefault="00D26A78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D26A78" w:rsidRPr="00A70380" w:rsidRDefault="00D26A78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BB758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26A78" w:rsidRPr="00A70380" w:rsidRDefault="00D26A78" w:rsidP="00BB758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BB758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26A78" w:rsidRPr="00A70380" w:rsidRDefault="00D26A78" w:rsidP="00BB758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BB758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26A78" w:rsidRPr="00A70380" w:rsidRDefault="00D26A78" w:rsidP="00BB758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BB758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26A78" w:rsidRPr="00A70380" w:rsidRDefault="00D26A78" w:rsidP="00BB758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BB758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26A78" w:rsidRPr="00A70380" w:rsidRDefault="00D26A78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D26A78" w:rsidRPr="00A70380" w:rsidRDefault="00D26A78" w:rsidP="00F7498C">
      <w:pPr>
        <w:rPr>
          <w:rFonts w:ascii="微软雅黑" w:eastAsia="微软雅黑" w:hAnsi="微软雅黑" w:cs="Times New Roman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26A78" w:rsidRPr="00A70380" w:rsidRDefault="00D26A78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D26A78" w:rsidRPr="00A70380" w:rsidRDefault="00D26A78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D26A78" w:rsidRPr="00A70380" w:rsidRDefault="00D26A78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和赵老师进行讨论。进一步明确目标和细节，确定下一步的计划。</w:t>
      </w:r>
    </w:p>
    <w:p w:rsidR="00D26A78" w:rsidRPr="00A70380" w:rsidRDefault="00D26A78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D26A78" w:rsidRPr="00A70380" w:rsidRDefault="00D26A78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和赵老师进行了讨论，对一些需求有了更深的认识，对一些现有的想法进行了纠正。</w:t>
      </w:r>
    </w:p>
    <w:p w:rsidR="00D26A78" w:rsidRPr="00A70380" w:rsidRDefault="00D26A78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D26A78" w:rsidRPr="00A70380" w:rsidRDefault="00D26A78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进一步明确需求，对架构和代码进行了部分返工，使其更灵活可用。</w:t>
      </w:r>
    </w:p>
    <w:p w:rsidR="00D26A78" w:rsidRPr="00A70380" w:rsidRDefault="00D26A78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D26A78" w:rsidRPr="00A70380" w:rsidRDefault="00D26A78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完成代码编辑器与后台的结合。</w:t>
      </w:r>
    </w:p>
    <w:p w:rsidR="00D26A78" w:rsidRPr="00A70380" w:rsidRDefault="00D26A78">
      <w:pPr>
        <w:rPr>
          <w:rFonts w:ascii="微软雅黑" w:eastAsia="微软雅黑" w:hAnsi="微软雅黑" w:cs="Times New Roman"/>
        </w:rPr>
      </w:pPr>
    </w:p>
    <w:sectPr w:rsidR="00D26A78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A78" w:rsidRDefault="00D26A78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26A78" w:rsidRDefault="00D26A7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A78" w:rsidRDefault="00D26A78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BB758E">
        <w:rPr>
          <w:rFonts w:ascii="Cambria" w:hAnsi="Cambria" w:cs="Cambria"/>
          <w:noProof/>
          <w:lang w:val="zh-CN"/>
        </w:rPr>
        <w:t>3</w:t>
      </w:r>
    </w:fldSimple>
  </w:p>
  <w:p w:rsidR="00D26A78" w:rsidRDefault="00D26A7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A78" w:rsidRDefault="00D26A78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26A78" w:rsidRDefault="00D26A7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A78" w:rsidRDefault="00D26A78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D26A78" w:rsidRDefault="00D26A78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359C0"/>
    <w:rsid w:val="00270DC8"/>
    <w:rsid w:val="003425C0"/>
    <w:rsid w:val="00373500"/>
    <w:rsid w:val="003F6D0F"/>
    <w:rsid w:val="004022B8"/>
    <w:rsid w:val="004A1DAD"/>
    <w:rsid w:val="004C10FE"/>
    <w:rsid w:val="004C43A2"/>
    <w:rsid w:val="004E766F"/>
    <w:rsid w:val="00600E22"/>
    <w:rsid w:val="00695382"/>
    <w:rsid w:val="00707370"/>
    <w:rsid w:val="0079692D"/>
    <w:rsid w:val="008D6C59"/>
    <w:rsid w:val="0095500D"/>
    <w:rsid w:val="00957FC9"/>
    <w:rsid w:val="009924E9"/>
    <w:rsid w:val="009A2DA0"/>
    <w:rsid w:val="00A00021"/>
    <w:rsid w:val="00A40112"/>
    <w:rsid w:val="00A70380"/>
    <w:rsid w:val="00AB706C"/>
    <w:rsid w:val="00AC6EC6"/>
    <w:rsid w:val="00AD1DDD"/>
    <w:rsid w:val="00B50297"/>
    <w:rsid w:val="00BB61F5"/>
    <w:rsid w:val="00BB758E"/>
    <w:rsid w:val="00BC71A1"/>
    <w:rsid w:val="00C17FB4"/>
    <w:rsid w:val="00CD20E4"/>
    <w:rsid w:val="00D26A78"/>
    <w:rsid w:val="00DC0E09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3</Pages>
  <Words>112</Words>
  <Characters>641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21</cp:revision>
  <dcterms:created xsi:type="dcterms:W3CDTF">2009-06-26T12:24:00Z</dcterms:created>
  <dcterms:modified xsi:type="dcterms:W3CDTF">2009-07-06T15:50:00Z</dcterms:modified>
</cp:coreProperties>
</file>