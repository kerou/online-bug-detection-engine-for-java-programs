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1D" w:rsidRPr="00A70380" w:rsidRDefault="00B9221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9221D" w:rsidRPr="00A70380" w:rsidRDefault="00B9221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9221D" w:rsidRPr="00A70380" w:rsidRDefault="00B9221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9221D" w:rsidRPr="00A70380" w:rsidRDefault="00B9221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9221D" w:rsidRPr="00A70380" w:rsidRDefault="00B9221D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B9221D" w:rsidRPr="00A70380" w:rsidRDefault="00B9221D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B9221D" w:rsidRPr="00A70380" w:rsidRDefault="00B9221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21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B9221D" w:rsidRPr="00A70380" w:rsidRDefault="00B9221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B9221D" w:rsidRPr="00A70380" w:rsidRDefault="00B9221D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B9221D" w:rsidRPr="00A70380" w:rsidRDefault="00B9221D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B63AA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9221D" w:rsidRPr="00A70380" w:rsidRDefault="00B9221D" w:rsidP="00B63AA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B63AA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9221D" w:rsidRPr="00A70380" w:rsidRDefault="00B9221D" w:rsidP="00B63AA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B63AA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9221D" w:rsidRPr="00A70380" w:rsidRDefault="00B9221D" w:rsidP="00B63AA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B63AA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9221D" w:rsidRPr="00A70380" w:rsidRDefault="00B9221D" w:rsidP="00B63AA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B63AA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9221D" w:rsidRPr="00A70380" w:rsidRDefault="00B9221D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B9221D" w:rsidRPr="00A70380" w:rsidRDefault="00B9221D" w:rsidP="00F7498C">
      <w:pPr>
        <w:rPr>
          <w:rFonts w:ascii="微软雅黑" w:eastAsia="微软雅黑" w:hAnsi="微软雅黑" w:cs="Times New Roman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9221D" w:rsidRPr="00A70380" w:rsidRDefault="00B9221D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B9221D" w:rsidRPr="00A70380" w:rsidRDefault="00B9221D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</w:t>
      </w:r>
      <w:r>
        <w:rPr>
          <w:rFonts w:ascii="微软雅黑" w:eastAsia="微软雅黑" w:hAnsi="微软雅黑" w:cs="微软雅黑"/>
          <w:b/>
          <w:bCs/>
        </w:rPr>
        <w:t>APPLET</w:t>
      </w:r>
      <w:r>
        <w:rPr>
          <w:rFonts w:ascii="微软雅黑" w:eastAsia="微软雅黑" w:hAnsi="微软雅黑" w:cs="微软雅黑" w:hint="eastAsia"/>
          <w:b/>
          <w:bCs/>
        </w:rPr>
        <w:t>的部署</w:t>
      </w:r>
    </w:p>
    <w:p w:rsidR="00B9221D" w:rsidRPr="00A70380" w:rsidRDefault="00B9221D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B9221D" w:rsidRPr="00A70380" w:rsidRDefault="00B9221D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完成一小部分。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B9221D" w:rsidRPr="00A70380" w:rsidRDefault="00B9221D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B9221D" w:rsidRPr="00A70380" w:rsidRDefault="00B9221D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在一些细节问题上花了不少时间。</w:t>
      </w:r>
    </w:p>
    <w:p w:rsidR="00B9221D" w:rsidRPr="00A70380" w:rsidRDefault="00B9221D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B9221D" w:rsidRPr="00A70380" w:rsidRDefault="00B9221D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继续部署</w:t>
      </w:r>
      <w:r>
        <w:rPr>
          <w:rFonts w:ascii="微软雅黑" w:eastAsia="微软雅黑" w:hAnsi="微软雅黑" w:cs="微软雅黑"/>
          <w:b/>
          <w:bCs/>
        </w:rPr>
        <w:t>APPLET</w:t>
      </w:r>
    </w:p>
    <w:p w:rsidR="00B9221D" w:rsidRPr="00A70380" w:rsidRDefault="00B9221D">
      <w:pPr>
        <w:rPr>
          <w:rFonts w:ascii="微软雅黑" w:eastAsia="微软雅黑" w:hAnsi="微软雅黑" w:cs="Times New Roman"/>
        </w:rPr>
      </w:pPr>
    </w:p>
    <w:sectPr w:rsidR="00B9221D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21D" w:rsidRDefault="00B9221D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B9221D" w:rsidRDefault="00B9221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21D" w:rsidRDefault="00B9221D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B63AA5">
        <w:rPr>
          <w:rFonts w:ascii="Cambria" w:hAnsi="Cambria" w:cs="Cambria"/>
          <w:noProof/>
          <w:lang w:val="zh-CN"/>
        </w:rPr>
        <w:t>3</w:t>
      </w:r>
    </w:fldSimple>
  </w:p>
  <w:p w:rsidR="00B9221D" w:rsidRDefault="00B9221D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21D" w:rsidRDefault="00B9221D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B9221D" w:rsidRDefault="00B9221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21D" w:rsidRDefault="00B9221D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B9221D" w:rsidRDefault="00B9221D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801D1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63AA5"/>
    <w:rsid w:val="00B76492"/>
    <w:rsid w:val="00B9221D"/>
    <w:rsid w:val="00BB61F5"/>
    <w:rsid w:val="00BC71A1"/>
    <w:rsid w:val="00C17FB4"/>
    <w:rsid w:val="00C65A2C"/>
    <w:rsid w:val="00C66EE4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6E8F"/>
    <w:rsid w:val="00EB7429"/>
    <w:rsid w:val="00ED4D97"/>
    <w:rsid w:val="00ED7373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3</Pages>
  <Words>102</Words>
  <Characters>585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35</cp:revision>
  <dcterms:created xsi:type="dcterms:W3CDTF">2009-06-26T12:24:00Z</dcterms:created>
  <dcterms:modified xsi:type="dcterms:W3CDTF">2009-07-26T05:33:00Z</dcterms:modified>
</cp:coreProperties>
</file>