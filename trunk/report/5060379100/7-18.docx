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55" w:rsidRPr="00A70380" w:rsidRDefault="00A20055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20055" w:rsidRPr="00A70380" w:rsidRDefault="00A20055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20055" w:rsidRPr="00A70380" w:rsidRDefault="00A20055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20055" w:rsidRPr="00A70380" w:rsidRDefault="00A20055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20055" w:rsidRPr="00A70380" w:rsidRDefault="00A20055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A20055" w:rsidRPr="00A70380" w:rsidRDefault="00A20055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A20055" w:rsidRPr="00A70380" w:rsidRDefault="00A20055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18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A20055" w:rsidRPr="00A70380" w:rsidRDefault="00A20055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A20055" w:rsidRPr="00A70380" w:rsidRDefault="00A20055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A20055" w:rsidRPr="00A70380" w:rsidRDefault="00A20055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13138A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20055" w:rsidRPr="00A70380" w:rsidRDefault="00A20055" w:rsidP="0013138A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13138A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20055" w:rsidRPr="00A70380" w:rsidRDefault="00A20055" w:rsidP="0013138A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13138A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20055" w:rsidRPr="00A70380" w:rsidRDefault="00A20055" w:rsidP="0013138A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13138A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20055" w:rsidRPr="00A70380" w:rsidRDefault="00A20055" w:rsidP="0013138A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13138A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20055" w:rsidRPr="00A70380" w:rsidRDefault="00A20055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A20055" w:rsidRPr="00A70380" w:rsidRDefault="00A20055" w:rsidP="00F7498C">
      <w:pPr>
        <w:rPr>
          <w:rFonts w:ascii="微软雅黑" w:eastAsia="微软雅黑" w:hAnsi="微软雅黑" w:cs="Times New Roman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20055" w:rsidRPr="00A70380" w:rsidRDefault="00A20055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A20055" w:rsidRPr="00A70380" w:rsidRDefault="00A20055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实现新编辑器的嵌入。</w:t>
      </w:r>
    </w:p>
    <w:p w:rsidR="00A20055" w:rsidRPr="00A70380" w:rsidRDefault="00A20055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A20055" w:rsidRPr="00A70380" w:rsidRDefault="00A20055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4F81BD"/>
          <w:sz w:val="22"/>
          <w:szCs w:val="22"/>
        </w:rPr>
        <w:t>完成一部分。</w:t>
      </w:r>
    </w:p>
    <w:p w:rsidR="00A20055" w:rsidRPr="00A70380" w:rsidRDefault="00A20055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A20055" w:rsidRPr="00A70380" w:rsidRDefault="00A20055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略显仓促，时间安排不够紧凑。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A20055" w:rsidRPr="00A70380" w:rsidRDefault="00A20055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A20055" w:rsidRPr="00A70380" w:rsidRDefault="00A20055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将接口部分实现。</w:t>
      </w:r>
    </w:p>
    <w:p w:rsidR="00A20055" w:rsidRPr="00A70380" w:rsidRDefault="00A20055">
      <w:pPr>
        <w:rPr>
          <w:rFonts w:ascii="微软雅黑" w:eastAsia="微软雅黑" w:hAnsi="微软雅黑" w:cs="Times New Roman"/>
        </w:rPr>
      </w:pPr>
    </w:p>
    <w:sectPr w:rsidR="00A20055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055" w:rsidRDefault="00A20055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20055" w:rsidRDefault="00A20055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055" w:rsidRDefault="00A20055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13138A">
        <w:rPr>
          <w:rFonts w:ascii="Cambria" w:hAnsi="Cambria" w:cs="Cambria"/>
          <w:noProof/>
          <w:lang w:val="zh-CN"/>
        </w:rPr>
        <w:t>3</w:t>
      </w:r>
    </w:fldSimple>
  </w:p>
  <w:p w:rsidR="00A20055" w:rsidRDefault="00A20055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055" w:rsidRDefault="00A20055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20055" w:rsidRDefault="00A20055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055" w:rsidRDefault="00A20055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A20055" w:rsidRDefault="00A20055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3138A"/>
    <w:rsid w:val="0016336F"/>
    <w:rsid w:val="00186B0E"/>
    <w:rsid w:val="0019254D"/>
    <w:rsid w:val="001B48BE"/>
    <w:rsid w:val="001E0B0C"/>
    <w:rsid w:val="001E2FA7"/>
    <w:rsid w:val="002359C0"/>
    <w:rsid w:val="00252F6F"/>
    <w:rsid w:val="002E245A"/>
    <w:rsid w:val="00331369"/>
    <w:rsid w:val="00373500"/>
    <w:rsid w:val="00395E9A"/>
    <w:rsid w:val="003A2195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600E22"/>
    <w:rsid w:val="006114AD"/>
    <w:rsid w:val="00632E83"/>
    <w:rsid w:val="00660313"/>
    <w:rsid w:val="006608A1"/>
    <w:rsid w:val="0066576B"/>
    <w:rsid w:val="00695382"/>
    <w:rsid w:val="006B340F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20055"/>
    <w:rsid w:val="00A40112"/>
    <w:rsid w:val="00A526A8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354BD"/>
    <w:rsid w:val="00C66EE4"/>
    <w:rsid w:val="00CD20E4"/>
    <w:rsid w:val="00D02657"/>
    <w:rsid w:val="00D0484A"/>
    <w:rsid w:val="00D44862"/>
    <w:rsid w:val="00D960D3"/>
    <w:rsid w:val="00DA1BB9"/>
    <w:rsid w:val="00DC0E09"/>
    <w:rsid w:val="00E726A7"/>
    <w:rsid w:val="00EB6E8F"/>
    <w:rsid w:val="00ED4D97"/>
    <w:rsid w:val="00F30D16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90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3</Pages>
  <Words>101</Words>
  <Characters>581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33</cp:revision>
  <dcterms:created xsi:type="dcterms:W3CDTF">2009-06-26T12:24:00Z</dcterms:created>
  <dcterms:modified xsi:type="dcterms:W3CDTF">2009-07-19T15:53:00Z</dcterms:modified>
</cp:coreProperties>
</file>