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C81" w:rsidRPr="00A70380" w:rsidRDefault="00BC5C81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BC5C81" w:rsidRPr="00A70380" w:rsidRDefault="00BC5C81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BC5C81" w:rsidRPr="00A70380" w:rsidRDefault="00BC5C81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BC5C81" w:rsidRPr="00A70380" w:rsidRDefault="00BC5C81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BC5C81" w:rsidRPr="00A70380" w:rsidRDefault="00BC5C81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BC5C81" w:rsidRPr="00A70380" w:rsidRDefault="00BC5C81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BC5C81" w:rsidRPr="00A70380" w:rsidRDefault="00BC5C81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3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 </w:t>
        </w:r>
      </w:fldSimple>
    </w:p>
    <w:p w:rsidR="00BC5C81" w:rsidRPr="00A70380" w:rsidRDefault="00BC5C81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BC5C81" w:rsidRPr="00A70380" w:rsidRDefault="00BC5C81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BC5C81" w:rsidRPr="00A70380" w:rsidRDefault="00BC5C81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2172F8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BC5C81" w:rsidRPr="00A70380" w:rsidRDefault="00BC5C81" w:rsidP="002172F8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2172F8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BC5C81" w:rsidRPr="00A70380" w:rsidRDefault="00BC5C81" w:rsidP="002172F8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2172F8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BC5C81" w:rsidRPr="00A70380" w:rsidRDefault="00BC5C81" w:rsidP="002172F8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2172F8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BC5C81" w:rsidRPr="00A70380" w:rsidRDefault="00BC5C81" w:rsidP="002172F8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2172F8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BC5C81" w:rsidRPr="00A70380" w:rsidRDefault="00BC5C81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BC5C81" w:rsidRPr="00A70380" w:rsidRDefault="00BC5C81" w:rsidP="00F7498C">
      <w:pPr>
        <w:rPr>
          <w:rFonts w:ascii="微软雅黑" w:eastAsia="微软雅黑" w:hAnsi="微软雅黑" w:cs="Times New Roman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BC5C81" w:rsidRPr="00A70380" w:rsidRDefault="00BC5C81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BC5C81" w:rsidRPr="00A70380" w:rsidRDefault="00BC5C81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BC5C81" w:rsidRPr="00A70380" w:rsidRDefault="00BC5C81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完成项目用户模块部分。</w:t>
      </w:r>
    </w:p>
    <w:p w:rsidR="00BC5C81" w:rsidRPr="00A70380" w:rsidRDefault="00BC5C81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BC5C81" w:rsidRPr="00A70380" w:rsidRDefault="00BC5C81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先熟悉了</w:t>
      </w:r>
      <w:r>
        <w:rPr>
          <w:rFonts w:ascii="微软雅黑" w:eastAsia="微软雅黑" w:hAnsi="微软雅黑" w:cs="微软雅黑"/>
          <w:b/>
          <w:bCs/>
        </w:rPr>
        <w:t>JSP</w:t>
      </w:r>
      <w:r>
        <w:rPr>
          <w:rFonts w:ascii="微软雅黑" w:eastAsia="微软雅黑" w:hAnsi="微软雅黑" w:cs="微软雅黑" w:hint="eastAsia"/>
          <w:b/>
          <w:bCs/>
        </w:rPr>
        <w:t>和</w:t>
      </w:r>
      <w:r>
        <w:rPr>
          <w:rFonts w:ascii="微软雅黑" w:eastAsia="微软雅黑" w:hAnsi="微软雅黑" w:cs="微软雅黑"/>
          <w:b/>
          <w:bCs/>
        </w:rPr>
        <w:t>Servlet</w:t>
      </w:r>
      <w:r>
        <w:rPr>
          <w:rFonts w:ascii="微软雅黑" w:eastAsia="微软雅黑" w:hAnsi="微软雅黑" w:cs="微软雅黑" w:hint="eastAsia"/>
          <w:b/>
          <w:bCs/>
        </w:rPr>
        <w:t>的知识。完成了用户登录和注册模块。</w:t>
      </w:r>
    </w:p>
    <w:p w:rsidR="00BC5C81" w:rsidRPr="00A70380" w:rsidRDefault="00BC5C81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BC5C81" w:rsidRPr="00A70380" w:rsidRDefault="00BC5C81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比预想的要慢一些，完成了工作计划的一部分。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BC5C81" w:rsidRPr="00A70380" w:rsidRDefault="00BC5C81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BC5C81" w:rsidRPr="00A70380" w:rsidRDefault="00BC5C81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陪同学玩一天。</w:t>
      </w:r>
    </w:p>
    <w:p w:rsidR="00BC5C81" w:rsidRPr="00A70380" w:rsidRDefault="00BC5C81">
      <w:pPr>
        <w:rPr>
          <w:rFonts w:ascii="微软雅黑" w:eastAsia="微软雅黑" w:hAnsi="微软雅黑" w:cs="Times New Roman"/>
        </w:rPr>
      </w:pPr>
    </w:p>
    <w:sectPr w:rsidR="00BC5C81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C81" w:rsidRDefault="00BC5C81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BC5C81" w:rsidRDefault="00BC5C81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C81" w:rsidRDefault="00BC5C81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2172F8">
        <w:rPr>
          <w:rFonts w:ascii="Cambria" w:hAnsi="Cambria" w:cs="Cambria"/>
          <w:noProof/>
          <w:lang w:val="zh-CN"/>
        </w:rPr>
        <w:t>2</w:t>
      </w:r>
    </w:fldSimple>
  </w:p>
  <w:p w:rsidR="00BC5C81" w:rsidRDefault="00BC5C81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C81" w:rsidRDefault="00BC5C81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BC5C81" w:rsidRDefault="00BC5C81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C81" w:rsidRDefault="00BC5C81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BC5C81" w:rsidRDefault="00BC5C81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85665"/>
    <w:rsid w:val="00186B0E"/>
    <w:rsid w:val="002172F8"/>
    <w:rsid w:val="002359C0"/>
    <w:rsid w:val="00310BB5"/>
    <w:rsid w:val="00373500"/>
    <w:rsid w:val="004A1DAD"/>
    <w:rsid w:val="004C24C2"/>
    <w:rsid w:val="004C43A2"/>
    <w:rsid w:val="004E766F"/>
    <w:rsid w:val="00600E22"/>
    <w:rsid w:val="00695382"/>
    <w:rsid w:val="00707370"/>
    <w:rsid w:val="0079692D"/>
    <w:rsid w:val="007B273E"/>
    <w:rsid w:val="007F6364"/>
    <w:rsid w:val="00800C0D"/>
    <w:rsid w:val="008D6C59"/>
    <w:rsid w:val="008F4C09"/>
    <w:rsid w:val="0095500D"/>
    <w:rsid w:val="009924E9"/>
    <w:rsid w:val="009A2DA0"/>
    <w:rsid w:val="00A00021"/>
    <w:rsid w:val="00A14C67"/>
    <w:rsid w:val="00A40112"/>
    <w:rsid w:val="00A70380"/>
    <w:rsid w:val="00AB706C"/>
    <w:rsid w:val="00AC6EC6"/>
    <w:rsid w:val="00B50297"/>
    <w:rsid w:val="00BB61F5"/>
    <w:rsid w:val="00BC5C81"/>
    <w:rsid w:val="00BC71A1"/>
    <w:rsid w:val="00C17FB4"/>
    <w:rsid w:val="00CD20E4"/>
    <w:rsid w:val="00D440CD"/>
    <w:rsid w:val="00DC0E09"/>
    <w:rsid w:val="00EA45E1"/>
    <w:rsid w:val="00EB6E8F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13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3</Pages>
  <Words>106</Words>
  <Characters>609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23</cp:revision>
  <dcterms:created xsi:type="dcterms:W3CDTF">2009-06-26T12:24:00Z</dcterms:created>
  <dcterms:modified xsi:type="dcterms:W3CDTF">2009-07-06T15:56:00Z</dcterms:modified>
</cp:coreProperties>
</file>