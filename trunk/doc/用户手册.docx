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65562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 w:hint="eastAsia"/>
          <w:sz w:val="21"/>
          <w:szCs w:val="22"/>
        </w:rPr>
      </w:sdtEndPr>
      <w:sdtContent>
        <w:p w:rsidR="00E505BA" w:rsidRDefault="00CE0CBE">
          <w:pPr>
            <w:pStyle w:val="a5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CE0CBE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f5f5f [3208]" strokecolor="#474747 [2408]">
                <w10:wrap anchorx="page" anchory="page"/>
              </v:rect>
            </w:pict>
          </w:r>
          <w:r w:rsidRPr="00CE0CBE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474747 [2408]">
                <w10:wrap anchorx="margin" anchory="page"/>
              </v:rect>
            </w:pict>
          </w:r>
          <w:r w:rsidRPr="00CE0CBE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474747 [2408]">
                <w10:wrap anchorx="page" anchory="page"/>
              </v:rect>
            </w:pict>
          </w:r>
          <w:r w:rsidRPr="00CE0CBE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f5f5f [3208]" strokecolor="#474747 [2408]">
                <w10:wrap anchorx="page" anchory="margin"/>
              </v:rect>
            </w:pict>
          </w:r>
        </w:p>
        <w:sdt>
          <w:sdtPr>
            <w:rPr>
              <w:rFonts w:ascii="Tahoma" w:eastAsiaTheme="majorEastAsia" w:hAnsi="Tahoma" w:cs="Tahoma"/>
              <w:sz w:val="72"/>
              <w:szCs w:val="72"/>
            </w:rPr>
            <w:alias w:val="标题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505BA" w:rsidRDefault="00175153">
              <w:pPr>
                <w:pStyle w:val="a5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="Tahoma" w:eastAsiaTheme="majorEastAsia" w:hAnsi="Tahoma" w:cs="Tahoma" w:hint="eastAsia"/>
                  <w:sz w:val="72"/>
                  <w:szCs w:val="72"/>
                </w:rPr>
                <w:t>Online-bug-detection-engine-for-java-programs</w:t>
              </w:r>
            </w:p>
          </w:sdtContent>
        </w:sdt>
        <w:p w:rsidR="00E505BA" w:rsidRDefault="00CE0CBE">
          <w:pPr>
            <w:pStyle w:val="a5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副标题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9068F4"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用户手册</w:t>
              </w:r>
            </w:sdtContent>
          </w:sdt>
          <w:r w:rsidR="00781AC5">
            <w:rPr>
              <w:rFonts w:asciiTheme="majorHAnsi" w:eastAsiaTheme="majorEastAsia" w:hAnsiTheme="majorHAnsi" w:cstheme="majorBidi" w:hint="eastAsia"/>
              <w:sz w:val="36"/>
              <w:szCs w:val="36"/>
            </w:rPr>
            <w:t xml:space="preserve"> </w:t>
          </w:r>
          <w:r w:rsidR="00141FC6" w:rsidRPr="00141FC6">
            <w:rPr>
              <w:rFonts w:asciiTheme="majorHAnsi" w:eastAsiaTheme="majorEastAsia" w:hAnsiTheme="majorHAnsi" w:cstheme="majorBidi"/>
              <w:sz w:val="24"/>
              <w:szCs w:val="36"/>
            </w:rPr>
            <w:t>V</w:t>
          </w:r>
          <w:r w:rsidR="009068F4">
            <w:rPr>
              <w:rFonts w:asciiTheme="majorHAnsi" w:eastAsiaTheme="majorEastAsia" w:hAnsiTheme="majorHAnsi" w:cstheme="majorBidi" w:hint="eastAsia"/>
              <w:sz w:val="24"/>
              <w:szCs w:val="36"/>
            </w:rPr>
            <w:t>1</w:t>
          </w:r>
          <w:r w:rsidR="00141FC6" w:rsidRPr="00141FC6">
            <w:rPr>
              <w:rFonts w:asciiTheme="majorHAnsi" w:eastAsiaTheme="majorEastAsia" w:hAnsiTheme="majorHAnsi" w:cstheme="majorBidi" w:hint="eastAsia"/>
              <w:sz w:val="24"/>
              <w:szCs w:val="36"/>
            </w:rPr>
            <w:t>.0</w:t>
          </w:r>
        </w:p>
        <w:p w:rsidR="00E505BA" w:rsidRDefault="00E505BA">
          <w:pPr>
            <w:pStyle w:val="a5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日期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09-09-15T00:00:00Z">
              <w:dateFormat w:val="yyyy-M-d"/>
              <w:lid w:val="zh-CN"/>
              <w:storeMappedDataAs w:val="dateTime"/>
              <w:calendar w:val="gregorian"/>
            </w:date>
          </w:sdtPr>
          <w:sdtContent>
            <w:p w:rsidR="00E505BA" w:rsidRDefault="00E505BA">
              <w:pPr>
                <w:pStyle w:val="a5"/>
              </w:pPr>
              <w:r>
                <w:rPr>
                  <w:rFonts w:hint="eastAsia"/>
                </w:rPr>
                <w:t>200</w:t>
              </w:r>
              <w:r w:rsidR="00607291">
                <w:rPr>
                  <w:rFonts w:hint="eastAsia"/>
                </w:rPr>
                <w:t>9-9-</w:t>
              </w:r>
              <w:r w:rsidR="009068F4">
                <w:rPr>
                  <w:rFonts w:hint="eastAsia"/>
                </w:rPr>
                <w:t>15</w:t>
              </w:r>
            </w:p>
          </w:sdtContent>
        </w:sdt>
        <w:sdt>
          <w:sdtPr>
            <w:alias w:val="公司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E505BA" w:rsidRDefault="00E505BA">
              <w:pPr>
                <w:pStyle w:val="a5"/>
              </w:pPr>
              <w:r>
                <w:rPr>
                  <w:rFonts w:hint="eastAsia"/>
                </w:rPr>
                <w:t>上海交通大学软件学院</w:t>
              </w:r>
            </w:p>
          </w:sdtContent>
        </w:sdt>
        <w:sdt>
          <w:sdtPr>
            <w:rPr>
              <w:rFonts w:ascii="黑体" w:eastAsia="黑体" w:hAnsi="黑体"/>
            </w:rPr>
            <w:alias w:val="作者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E505BA" w:rsidRDefault="00326612">
              <w:pPr>
                <w:pStyle w:val="a5"/>
              </w:pPr>
              <w:r w:rsidRPr="00AD73DA">
                <w:rPr>
                  <w:rFonts w:ascii="黑体" w:eastAsia="黑体" w:hAnsi="黑体" w:hint="eastAsia"/>
                </w:rPr>
                <w:t>Baldur 软件开发小组</w:t>
              </w:r>
            </w:p>
          </w:sdtContent>
        </w:sdt>
        <w:p w:rsidR="00E505BA" w:rsidRPr="00E505BA" w:rsidRDefault="00E505BA" w:rsidP="00E505BA">
          <w:pPr>
            <w:ind w:firstLine="420"/>
          </w:pPr>
        </w:p>
        <w:p w:rsidR="00E505BA" w:rsidRDefault="00E505BA" w:rsidP="00F02230">
          <w:pPr>
            <w:widowControl/>
            <w:ind w:firstLine="420"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rFonts w:hint="eastAsia"/>
            </w:rPr>
            <w:br w:type="page"/>
          </w:r>
        </w:p>
      </w:sdtContent>
    </w:sdt>
    <w:p w:rsidR="00D874DB" w:rsidRDefault="00D874DB" w:rsidP="00C53FE1">
      <w:pPr>
        <w:pStyle w:val="TOC"/>
        <w:ind w:firstLine="420"/>
        <w:rPr>
          <w:color w:val="auto"/>
          <w:lang w:val="zh-CN"/>
        </w:rPr>
      </w:pPr>
      <w:r w:rsidRPr="00D874DB">
        <w:rPr>
          <w:rFonts w:hint="eastAsia"/>
          <w:color w:val="auto"/>
          <w:lang w:val="zh-CN"/>
        </w:rPr>
        <w:lastRenderedPageBreak/>
        <w:t>修订记录</w:t>
      </w:r>
    </w:p>
    <w:tbl>
      <w:tblPr>
        <w:tblStyle w:val="a4"/>
        <w:tblW w:w="0" w:type="auto"/>
        <w:tblLook w:val="04A0"/>
      </w:tblPr>
      <w:tblGrid>
        <w:gridCol w:w="1384"/>
        <w:gridCol w:w="851"/>
        <w:gridCol w:w="3969"/>
        <w:gridCol w:w="2318"/>
      </w:tblGrid>
      <w:tr w:rsidR="00D874DB" w:rsidRPr="009A4524" w:rsidTr="009A4524">
        <w:tc>
          <w:tcPr>
            <w:tcW w:w="1384" w:type="dxa"/>
            <w:shd w:val="clear" w:color="auto" w:fill="000000" w:themeFill="text1"/>
          </w:tcPr>
          <w:p w:rsidR="00D874DB" w:rsidRPr="009A4524" w:rsidRDefault="009A4524" w:rsidP="009A4524">
            <w:pPr>
              <w:ind w:firstLineChars="0" w:firstLine="0"/>
              <w:jc w:val="center"/>
              <w:rPr>
                <w:b/>
                <w:color w:val="FFFFFF" w:themeColor="background1"/>
                <w:lang w:val="zh-CN"/>
              </w:rPr>
            </w:pPr>
            <w:r w:rsidRPr="009A4524">
              <w:rPr>
                <w:rFonts w:hint="eastAsia"/>
                <w:b/>
                <w:color w:val="FFFFFF" w:themeColor="background1"/>
                <w:lang w:val="zh-CN"/>
              </w:rPr>
              <w:t>时间</w:t>
            </w:r>
          </w:p>
        </w:tc>
        <w:tc>
          <w:tcPr>
            <w:tcW w:w="851" w:type="dxa"/>
            <w:shd w:val="clear" w:color="auto" w:fill="000000" w:themeFill="text1"/>
          </w:tcPr>
          <w:p w:rsidR="00D874DB" w:rsidRPr="009A4524" w:rsidRDefault="009A4524" w:rsidP="009A4524">
            <w:pPr>
              <w:ind w:firstLineChars="0" w:firstLine="0"/>
              <w:jc w:val="center"/>
              <w:rPr>
                <w:b/>
                <w:color w:val="FFFFFF" w:themeColor="background1"/>
                <w:lang w:val="zh-CN"/>
              </w:rPr>
            </w:pPr>
            <w:r w:rsidRPr="009A4524">
              <w:rPr>
                <w:rFonts w:hint="eastAsia"/>
                <w:b/>
                <w:color w:val="FFFFFF" w:themeColor="background1"/>
                <w:lang w:val="zh-CN"/>
              </w:rPr>
              <w:t>版本</w:t>
            </w:r>
          </w:p>
        </w:tc>
        <w:tc>
          <w:tcPr>
            <w:tcW w:w="3969" w:type="dxa"/>
            <w:shd w:val="clear" w:color="auto" w:fill="000000" w:themeFill="text1"/>
          </w:tcPr>
          <w:p w:rsidR="00D874DB" w:rsidRPr="009A4524" w:rsidRDefault="009A4524" w:rsidP="009A4524">
            <w:pPr>
              <w:ind w:firstLineChars="0" w:firstLine="0"/>
              <w:jc w:val="center"/>
              <w:rPr>
                <w:b/>
                <w:color w:val="FFFFFF" w:themeColor="background1"/>
                <w:lang w:val="zh-CN"/>
              </w:rPr>
            </w:pPr>
            <w:r w:rsidRPr="009A4524">
              <w:rPr>
                <w:rFonts w:hint="eastAsia"/>
                <w:b/>
                <w:color w:val="FFFFFF" w:themeColor="background1"/>
                <w:lang w:val="zh-CN"/>
              </w:rPr>
              <w:t>描述</w:t>
            </w:r>
          </w:p>
        </w:tc>
        <w:tc>
          <w:tcPr>
            <w:tcW w:w="2318" w:type="dxa"/>
            <w:shd w:val="clear" w:color="auto" w:fill="000000" w:themeFill="text1"/>
          </w:tcPr>
          <w:p w:rsidR="00D874DB" w:rsidRPr="009A4524" w:rsidRDefault="009A4524" w:rsidP="009A4524">
            <w:pPr>
              <w:ind w:firstLineChars="0" w:firstLine="0"/>
              <w:jc w:val="center"/>
              <w:rPr>
                <w:b/>
                <w:color w:val="FFFFFF" w:themeColor="background1"/>
                <w:lang w:val="zh-CN"/>
              </w:rPr>
            </w:pPr>
            <w:r w:rsidRPr="009A4524">
              <w:rPr>
                <w:rFonts w:hint="eastAsia"/>
                <w:b/>
                <w:color w:val="FFFFFF" w:themeColor="background1"/>
                <w:lang w:val="zh-CN"/>
              </w:rPr>
              <w:t>作者</w:t>
            </w:r>
          </w:p>
        </w:tc>
      </w:tr>
      <w:tr w:rsidR="009A4524" w:rsidTr="009A4524">
        <w:tc>
          <w:tcPr>
            <w:tcW w:w="1384" w:type="dxa"/>
          </w:tcPr>
          <w:p w:rsidR="009A4524" w:rsidRDefault="001D2110" w:rsidP="00222599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2009-</w:t>
            </w:r>
            <w:r w:rsidR="00222599">
              <w:rPr>
                <w:rFonts w:hint="eastAsia"/>
                <w:lang w:val="zh-CN"/>
              </w:rPr>
              <w:t>9</w:t>
            </w:r>
            <w:r>
              <w:rPr>
                <w:rFonts w:hint="eastAsia"/>
                <w:lang w:val="zh-CN"/>
              </w:rPr>
              <w:t>-</w:t>
            </w:r>
            <w:r w:rsidR="00607291">
              <w:rPr>
                <w:rFonts w:hint="eastAsia"/>
                <w:lang w:val="zh-CN"/>
              </w:rPr>
              <w:t>1</w:t>
            </w:r>
            <w:r w:rsidR="00222599">
              <w:rPr>
                <w:rFonts w:hint="eastAsia"/>
                <w:lang w:val="zh-CN"/>
              </w:rPr>
              <w:t>5</w:t>
            </w:r>
          </w:p>
        </w:tc>
        <w:tc>
          <w:tcPr>
            <w:tcW w:w="851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v1.0</w:t>
            </w:r>
          </w:p>
        </w:tc>
        <w:tc>
          <w:tcPr>
            <w:tcW w:w="3969" w:type="dxa"/>
          </w:tcPr>
          <w:p w:rsidR="009A4524" w:rsidRDefault="001D2110" w:rsidP="00D874D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初始版本</w:t>
            </w:r>
          </w:p>
        </w:tc>
        <w:tc>
          <w:tcPr>
            <w:tcW w:w="2318" w:type="dxa"/>
          </w:tcPr>
          <w:p w:rsidR="009A4524" w:rsidRDefault="00222599" w:rsidP="00D874D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季尚松</w:t>
            </w:r>
          </w:p>
        </w:tc>
      </w:tr>
      <w:tr w:rsidR="009A4524" w:rsidTr="009A4524">
        <w:tc>
          <w:tcPr>
            <w:tcW w:w="1384" w:type="dxa"/>
          </w:tcPr>
          <w:p w:rsidR="009A4524" w:rsidRDefault="009A4524" w:rsidP="00607291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851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3969" w:type="dxa"/>
          </w:tcPr>
          <w:p w:rsidR="009A4524" w:rsidRDefault="009A4524" w:rsidP="00222599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2318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</w:tr>
      <w:tr w:rsidR="009A4524" w:rsidTr="009A4524">
        <w:tc>
          <w:tcPr>
            <w:tcW w:w="1384" w:type="dxa"/>
          </w:tcPr>
          <w:p w:rsidR="009A4524" w:rsidRDefault="009A4524" w:rsidP="009A4524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851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3969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2318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</w:tr>
      <w:tr w:rsidR="009A4524" w:rsidTr="009A4524">
        <w:tc>
          <w:tcPr>
            <w:tcW w:w="1384" w:type="dxa"/>
          </w:tcPr>
          <w:p w:rsidR="009A4524" w:rsidRDefault="009A4524" w:rsidP="009A4524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851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3969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2318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</w:tr>
    </w:tbl>
    <w:p w:rsidR="009A4524" w:rsidRPr="00D874DB" w:rsidRDefault="009A4524" w:rsidP="00D874DB">
      <w:pPr>
        <w:ind w:firstLine="420"/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bCs w:val="0"/>
          <w:spacing w:val="0"/>
          <w:sz w:val="21"/>
          <w:szCs w:val="22"/>
          <w:lang w:val="zh-CN"/>
        </w:rPr>
        <w:id w:val="65563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240994457" w:displacedByCustomXml="prev"/>
        <w:p w:rsidR="00C53FE1" w:rsidRPr="00D874DB" w:rsidRDefault="00C53FE1" w:rsidP="008E4044">
          <w:pPr>
            <w:pStyle w:val="ab"/>
            <w:ind w:firstLine="420"/>
          </w:pPr>
          <w:r w:rsidRPr="00D874DB">
            <w:rPr>
              <w:lang w:val="zh-CN"/>
            </w:rPr>
            <w:t>目录</w:t>
          </w:r>
          <w:bookmarkEnd w:id="0"/>
        </w:p>
        <w:p w:rsidR="00A24919" w:rsidRDefault="00CE0CBE" w:rsidP="004D360F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r>
            <w:fldChar w:fldCharType="begin"/>
          </w:r>
          <w:r w:rsidR="00C53FE1">
            <w:instrText xml:space="preserve"> TOC \o "1-3" \h \z \u </w:instrText>
          </w:r>
          <w:r>
            <w:fldChar w:fldCharType="separate"/>
          </w:r>
          <w:hyperlink w:anchor="_Toc240994457" w:history="1">
            <w:r w:rsidR="00A24919" w:rsidRPr="004D360F">
              <w:rPr>
                <w:rStyle w:val="a7"/>
                <w:rFonts w:hint="eastAsia"/>
                <w:noProof/>
                <w:lang w:val="zh-CN"/>
              </w:rPr>
              <w:t>目录</w:t>
            </w:r>
            <w:r w:rsidR="00A24919">
              <w:rPr>
                <w:noProof/>
                <w:webHidden/>
              </w:rPr>
              <w:tab/>
            </w:r>
            <w:r w:rsidR="00A24919">
              <w:rPr>
                <w:noProof/>
                <w:webHidden/>
              </w:rPr>
              <w:fldChar w:fldCharType="begin"/>
            </w:r>
            <w:r w:rsidR="00A24919">
              <w:rPr>
                <w:noProof/>
                <w:webHidden/>
              </w:rPr>
              <w:instrText xml:space="preserve"> PAGEREF _Toc240994457 \h </w:instrText>
            </w:r>
            <w:r w:rsidR="00A24919">
              <w:rPr>
                <w:noProof/>
                <w:webHidden/>
              </w:rPr>
            </w:r>
            <w:r w:rsidR="00A24919">
              <w:rPr>
                <w:noProof/>
                <w:webHidden/>
              </w:rPr>
              <w:fldChar w:fldCharType="separate"/>
            </w:r>
            <w:r w:rsidR="00A24919">
              <w:rPr>
                <w:noProof/>
                <w:webHidden/>
              </w:rPr>
              <w:t>2</w:t>
            </w:r>
            <w:r w:rsidR="00A24919">
              <w:rPr>
                <w:noProof/>
                <w:webHidden/>
              </w:rPr>
              <w:fldChar w:fldCharType="end"/>
            </w:r>
          </w:hyperlink>
        </w:p>
        <w:p w:rsidR="00A24919" w:rsidRDefault="00A24919" w:rsidP="004D360F">
          <w:pPr>
            <w:pStyle w:val="10"/>
            <w:tabs>
              <w:tab w:val="left" w:pos="840"/>
              <w:tab w:val="right" w:leader="dot" w:pos="8302"/>
            </w:tabs>
            <w:ind w:firstLine="420"/>
            <w:rPr>
              <w:noProof/>
            </w:rPr>
          </w:pPr>
          <w:hyperlink w:anchor="_Toc240994458" w:history="1">
            <w:r w:rsidRPr="004D360F">
              <w:rPr>
                <w:rStyle w:val="a7"/>
                <w:noProof/>
              </w:rPr>
              <w:t>1</w:t>
            </w:r>
            <w:r>
              <w:rPr>
                <w:noProof/>
              </w:rPr>
              <w:tab/>
            </w:r>
            <w:r w:rsidRPr="004D360F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_Toc240994458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19" w:rsidRDefault="00A24919" w:rsidP="004D360F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40994459" w:history="1">
            <w:r w:rsidRPr="004D360F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4D360F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_Toc240994459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19" w:rsidRDefault="00A24919" w:rsidP="004D360F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40994460" w:history="1">
            <w:r w:rsidRPr="004D360F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4D360F">
              <w:rPr>
                <w:rStyle w:val="a7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_Toc240994460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19" w:rsidRDefault="00A24919" w:rsidP="004D360F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40994461" w:history="1">
            <w:r w:rsidRPr="004D360F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4D360F">
              <w:rPr>
                <w:rStyle w:val="a7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_Toc240994461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19" w:rsidRDefault="00A24919" w:rsidP="004D360F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40994462" w:history="1">
            <w:r w:rsidRPr="004D360F">
              <w:rPr>
                <w:rStyle w:val="a7"/>
                <w:noProof/>
              </w:rPr>
              <w:t>1.4</w:t>
            </w:r>
            <w:r>
              <w:rPr>
                <w:noProof/>
              </w:rPr>
              <w:tab/>
            </w:r>
            <w:r w:rsidRPr="004D360F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_Toc240994462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19" w:rsidRDefault="00A24919" w:rsidP="004D360F">
          <w:pPr>
            <w:pStyle w:val="10"/>
            <w:tabs>
              <w:tab w:val="left" w:pos="840"/>
              <w:tab w:val="right" w:leader="dot" w:pos="8302"/>
            </w:tabs>
            <w:ind w:firstLine="420"/>
            <w:rPr>
              <w:noProof/>
            </w:rPr>
          </w:pPr>
          <w:hyperlink w:anchor="_Toc240994463" w:history="1">
            <w:r w:rsidRPr="004D360F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4D360F">
              <w:rPr>
                <w:rStyle w:val="a7"/>
                <w:rFonts w:hint="eastAsia"/>
                <w:noProof/>
              </w:rPr>
              <w:t>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_Toc240994463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19" w:rsidRDefault="00A24919" w:rsidP="004D360F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40994464" w:history="1">
            <w:r w:rsidRPr="004D360F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4D360F">
              <w:rPr>
                <w:rStyle w:val="a7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_Toc240994464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19" w:rsidRDefault="00A24919" w:rsidP="004D360F">
          <w:pPr>
            <w:pStyle w:val="10"/>
            <w:tabs>
              <w:tab w:val="left" w:pos="840"/>
              <w:tab w:val="right" w:leader="dot" w:pos="8302"/>
            </w:tabs>
            <w:ind w:firstLine="420"/>
            <w:rPr>
              <w:noProof/>
            </w:rPr>
          </w:pPr>
          <w:hyperlink w:anchor="_Toc240994465" w:history="1">
            <w:r w:rsidRPr="004D360F">
              <w:rPr>
                <w:rStyle w:val="a7"/>
                <w:noProof/>
              </w:rPr>
              <w:t>3</w:t>
            </w:r>
            <w:r>
              <w:rPr>
                <w:noProof/>
              </w:rPr>
              <w:tab/>
            </w:r>
            <w:r w:rsidRPr="004D360F">
              <w:rPr>
                <w:rStyle w:val="a7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_Toc240994465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19" w:rsidRDefault="00A24919" w:rsidP="004D360F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40994466" w:history="1">
            <w:r w:rsidRPr="004D360F">
              <w:rPr>
                <w:rStyle w:val="a7"/>
                <w:noProof/>
              </w:rPr>
              <w:t>3.1</w:t>
            </w:r>
            <w:r>
              <w:rPr>
                <w:noProof/>
              </w:rPr>
              <w:tab/>
            </w:r>
            <w:r w:rsidRPr="004D360F">
              <w:rPr>
                <w:rStyle w:val="a7"/>
                <w:rFonts w:hint="eastAsia"/>
                <w:noProof/>
              </w:rPr>
              <w:t>硬件软件设备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_Toc240994466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19" w:rsidRDefault="00A24919" w:rsidP="004D360F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40994467" w:history="1">
            <w:r w:rsidRPr="004D360F">
              <w:rPr>
                <w:rStyle w:val="a7"/>
                <w:noProof/>
              </w:rPr>
              <w:t>3.2</w:t>
            </w:r>
            <w:r>
              <w:rPr>
                <w:noProof/>
              </w:rPr>
              <w:tab/>
            </w:r>
            <w:r w:rsidRPr="004D360F">
              <w:rPr>
                <w:rStyle w:val="a7"/>
                <w:rFonts w:hint="eastAsia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_Toc240994467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19" w:rsidRDefault="00A24919" w:rsidP="004D360F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40994468" w:history="1">
            <w:r w:rsidRPr="004D360F">
              <w:rPr>
                <w:rStyle w:val="a7"/>
                <w:noProof/>
              </w:rPr>
              <w:t>3.3</w:t>
            </w:r>
            <w:r>
              <w:rPr>
                <w:noProof/>
              </w:rPr>
              <w:tab/>
            </w:r>
            <w:r w:rsidRPr="004D360F">
              <w:rPr>
                <w:rStyle w:val="a7"/>
                <w:rFonts w:hint="eastAsia"/>
                <w:noProof/>
              </w:rPr>
              <w:t>数据库结构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_Toc240994468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19" w:rsidRDefault="00A24919" w:rsidP="004D360F">
          <w:pPr>
            <w:pStyle w:val="10"/>
            <w:tabs>
              <w:tab w:val="left" w:pos="840"/>
              <w:tab w:val="right" w:leader="dot" w:pos="8302"/>
            </w:tabs>
            <w:ind w:firstLine="420"/>
            <w:rPr>
              <w:noProof/>
            </w:rPr>
          </w:pPr>
          <w:hyperlink w:anchor="_Toc240994469" w:history="1">
            <w:r w:rsidRPr="004D360F">
              <w:rPr>
                <w:rStyle w:val="a7"/>
                <w:noProof/>
              </w:rPr>
              <w:t>4</w:t>
            </w:r>
            <w:r>
              <w:rPr>
                <w:noProof/>
              </w:rPr>
              <w:tab/>
            </w:r>
            <w:r w:rsidRPr="004D360F">
              <w:rPr>
                <w:rStyle w:val="a7"/>
                <w:rFonts w:hint="eastAsia"/>
                <w:noProof/>
              </w:rPr>
              <w:t>使用过程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_Toc240994469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19" w:rsidRDefault="00A24919" w:rsidP="004D360F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40994470" w:history="1">
            <w:r w:rsidRPr="004D360F">
              <w:rPr>
                <w:rStyle w:val="a7"/>
                <w:noProof/>
              </w:rPr>
              <w:t>4.1</w:t>
            </w:r>
            <w:r>
              <w:rPr>
                <w:noProof/>
              </w:rPr>
              <w:tab/>
            </w:r>
            <w:r w:rsidRPr="004D360F">
              <w:rPr>
                <w:rStyle w:val="a7"/>
                <w:rFonts w:hint="eastAsia"/>
                <w:noProof/>
              </w:rPr>
              <w:t>安装与初始化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_Toc240994470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19" w:rsidRDefault="00A24919" w:rsidP="004D360F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40994471" w:history="1">
            <w:r w:rsidRPr="004D360F">
              <w:rPr>
                <w:rStyle w:val="a7"/>
                <w:noProof/>
              </w:rPr>
              <w:t>4.2</w:t>
            </w:r>
            <w:r>
              <w:rPr>
                <w:noProof/>
              </w:rPr>
              <w:tab/>
            </w:r>
            <w:r w:rsidRPr="004D360F">
              <w:rPr>
                <w:rStyle w:val="a7"/>
                <w:rFonts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_Toc240994471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19" w:rsidRDefault="00A24919" w:rsidP="004D360F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40994472" w:history="1">
            <w:r w:rsidRPr="004D360F">
              <w:rPr>
                <w:rStyle w:val="a7"/>
                <w:noProof/>
              </w:rPr>
              <w:t>4.3</w:t>
            </w:r>
            <w:r>
              <w:rPr>
                <w:noProof/>
              </w:rPr>
              <w:tab/>
            </w:r>
            <w:r w:rsidRPr="004D360F">
              <w:rPr>
                <w:rStyle w:val="a7"/>
                <w:rFonts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_Toc240994472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19" w:rsidRDefault="00A24919" w:rsidP="004D360F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40994473" w:history="1">
            <w:r w:rsidRPr="004D360F">
              <w:rPr>
                <w:rStyle w:val="a7"/>
                <w:noProof/>
              </w:rPr>
              <w:t>4.4</w:t>
            </w:r>
            <w:r>
              <w:rPr>
                <w:noProof/>
              </w:rPr>
              <w:tab/>
            </w:r>
            <w:r w:rsidRPr="004D360F">
              <w:rPr>
                <w:rStyle w:val="a7"/>
                <w:rFonts w:hint="eastAsia"/>
                <w:noProof/>
              </w:rPr>
              <w:t>出错处理和回复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_Toc240994473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19" w:rsidRDefault="00A24919" w:rsidP="004D360F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40994474" w:history="1">
            <w:r w:rsidRPr="004D360F">
              <w:rPr>
                <w:rStyle w:val="a7"/>
                <w:noProof/>
              </w:rPr>
              <w:t>4.5</w:t>
            </w:r>
            <w:r>
              <w:rPr>
                <w:noProof/>
              </w:rPr>
              <w:tab/>
            </w:r>
            <w:r w:rsidRPr="004D360F">
              <w:rPr>
                <w:rStyle w:val="a7"/>
                <w:rFonts w:hint="eastAsia"/>
                <w:noProof/>
              </w:rPr>
              <w:t>终端操作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_Toc240994474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E1" w:rsidRDefault="00CE0CBE" w:rsidP="00C53FE1">
          <w:pPr>
            <w:ind w:firstLine="420"/>
          </w:pPr>
          <w:r>
            <w:fldChar w:fldCharType="end"/>
          </w:r>
        </w:p>
      </w:sdtContent>
    </w:sdt>
    <w:p w:rsidR="009A4524" w:rsidRDefault="009A4524">
      <w:pPr>
        <w:widowControl/>
        <w:ind w:firstLineChars="0" w:firstLine="0"/>
        <w:jc w:val="left"/>
      </w:pPr>
      <w:r>
        <w:rPr>
          <w:rFonts w:hint="eastAsia"/>
        </w:rPr>
        <w:br w:type="page"/>
      </w:r>
    </w:p>
    <w:p w:rsidR="00C342E0" w:rsidRDefault="000E2A5F" w:rsidP="0015152A">
      <w:pPr>
        <w:pStyle w:val="1"/>
        <w:numPr>
          <w:ilvl w:val="0"/>
          <w:numId w:val="1"/>
        </w:numPr>
        <w:jc w:val="left"/>
      </w:pPr>
      <w:bookmarkStart w:id="1" w:name="_Toc240994458"/>
      <w:r>
        <w:rPr>
          <w:rFonts w:hint="eastAsia"/>
        </w:rPr>
        <w:lastRenderedPageBreak/>
        <w:t>简介</w:t>
      </w:r>
      <w:bookmarkEnd w:id="1"/>
    </w:p>
    <w:p w:rsidR="000E2A5F" w:rsidRDefault="00760C47" w:rsidP="0015152A">
      <w:pPr>
        <w:pStyle w:val="2"/>
        <w:numPr>
          <w:ilvl w:val="1"/>
          <w:numId w:val="1"/>
        </w:numPr>
      </w:pPr>
      <w:bookmarkStart w:id="2" w:name="_Toc240994459"/>
      <w:r>
        <w:rPr>
          <w:rFonts w:hint="eastAsia"/>
        </w:rPr>
        <w:t>编写</w:t>
      </w:r>
      <w:r w:rsidR="000E2A5F">
        <w:rPr>
          <w:rFonts w:hint="eastAsia"/>
        </w:rPr>
        <w:t>目的</w:t>
      </w:r>
      <w:bookmarkEnd w:id="2"/>
    </w:p>
    <w:p w:rsidR="00E505BA" w:rsidRPr="000E042C" w:rsidRDefault="000E042C" w:rsidP="000E042C">
      <w:pPr>
        <w:ind w:firstLine="420"/>
      </w:pPr>
      <w:bookmarkStart w:id="3" w:name="_Toc194912636"/>
      <w:r>
        <w:rPr>
          <w:rFonts w:hint="eastAsia"/>
        </w:rPr>
        <w:t>该用户手册</w:t>
      </w:r>
      <w:r>
        <w:t>文档提供了</w:t>
      </w:r>
      <w:r>
        <w:rPr>
          <w:rFonts w:hint="eastAsia"/>
        </w:rPr>
        <w:t>“</w:t>
      </w:r>
      <w:r w:rsidR="002A6E98">
        <w:rPr>
          <w:rFonts w:hint="eastAsia"/>
        </w:rPr>
        <w:t>Online-bug-detection-engine-for-Java-program</w:t>
      </w:r>
      <w:r>
        <w:t>”</w:t>
      </w:r>
      <w:r>
        <w:rPr>
          <w:rFonts w:hint="eastAsia"/>
        </w:rPr>
        <w:t>界面</w:t>
      </w:r>
      <w:r>
        <w:rPr>
          <w:rFonts w:hint="eastAsia"/>
        </w:rPr>
        <w:t>,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性能</w:t>
      </w:r>
      <w:r>
        <w:rPr>
          <w:rFonts w:hint="eastAsia"/>
        </w:rPr>
        <w:t>,</w:t>
      </w:r>
      <w:r>
        <w:rPr>
          <w:rFonts w:hint="eastAsia"/>
        </w:rPr>
        <w:t>功能各</w:t>
      </w:r>
      <w:r>
        <w:t>方面的综合概述</w:t>
      </w:r>
      <w:r>
        <w:rPr>
          <w:rFonts w:hint="eastAsia"/>
        </w:rPr>
        <w:t>。该文档是</w:t>
      </w:r>
      <w:bookmarkEnd w:id="3"/>
      <w:r w:rsidR="00EA2C2C">
        <w:rPr>
          <w:rFonts w:hint="eastAsia"/>
        </w:rPr>
        <w:t>为了方便用户使用该纠错引擎而撰写的</w:t>
      </w:r>
      <w:r w:rsidR="00EA2C2C">
        <w:rPr>
          <w:rFonts w:hint="eastAsia"/>
        </w:rPr>
        <w:t>,</w:t>
      </w:r>
      <w:r w:rsidR="00EA2C2C">
        <w:rPr>
          <w:rFonts w:hint="eastAsia"/>
        </w:rPr>
        <w:t>用户可以通过对该文档的了解从而达到对本系统更加快捷的操作。</w:t>
      </w:r>
    </w:p>
    <w:p w:rsidR="000E2A5F" w:rsidRDefault="00760C47" w:rsidP="0015152A">
      <w:pPr>
        <w:pStyle w:val="2"/>
        <w:numPr>
          <w:ilvl w:val="1"/>
          <w:numId w:val="1"/>
        </w:numPr>
      </w:pPr>
      <w:bookmarkStart w:id="4" w:name="_Toc240994460"/>
      <w:r>
        <w:rPr>
          <w:rFonts w:hint="eastAsia"/>
        </w:rPr>
        <w:t>背景</w:t>
      </w:r>
      <w:bookmarkEnd w:id="4"/>
    </w:p>
    <w:p w:rsidR="00E505BA" w:rsidRDefault="00E505BA" w:rsidP="00376D3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此文档</w:t>
      </w:r>
      <w:r w:rsidR="00376D38">
        <w:rPr>
          <w:rFonts w:hint="eastAsia"/>
        </w:rPr>
        <w:t>主要是针对“</w:t>
      </w:r>
      <w:r w:rsidR="00376D38">
        <w:rPr>
          <w:rFonts w:hint="eastAsia"/>
        </w:rPr>
        <w:t>Online-bug-detection-engine-for-Java-program</w:t>
      </w:r>
      <w:r w:rsidR="00376D38">
        <w:t>”</w:t>
      </w:r>
      <w:r w:rsidR="00376D38">
        <w:rPr>
          <w:rFonts w:hint="eastAsia"/>
        </w:rPr>
        <w:t>(Java</w:t>
      </w:r>
      <w:r w:rsidR="00376D38">
        <w:rPr>
          <w:rFonts w:hint="eastAsia"/>
        </w:rPr>
        <w:t>程序在线纠错引擎</w:t>
      </w:r>
      <w:r w:rsidR="00376D38">
        <w:rPr>
          <w:rFonts w:hint="eastAsia"/>
        </w:rPr>
        <w:t>)</w:t>
      </w:r>
      <w:r w:rsidR="00376D38">
        <w:rPr>
          <w:rFonts w:hint="eastAsia"/>
        </w:rPr>
        <w:t>而撰写的</w:t>
      </w:r>
    </w:p>
    <w:p w:rsidR="00376D38" w:rsidRPr="00E505BA" w:rsidRDefault="00376D38" w:rsidP="00376D3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本项目的提出者是赵建军老师</w:t>
      </w:r>
      <w:r>
        <w:rPr>
          <w:rFonts w:hint="eastAsia"/>
        </w:rPr>
        <w:t>,</w:t>
      </w:r>
      <w:r>
        <w:rPr>
          <w:rFonts w:hint="eastAsia"/>
        </w:rPr>
        <w:t>开发者是</w:t>
      </w:r>
      <w:r>
        <w:rPr>
          <w:rFonts w:hint="eastAsia"/>
        </w:rPr>
        <w:t>Baldur</w:t>
      </w:r>
      <w:r>
        <w:rPr>
          <w:rFonts w:hint="eastAsia"/>
        </w:rPr>
        <w:t>小组</w:t>
      </w:r>
      <w:r>
        <w:rPr>
          <w:rFonts w:hint="eastAsia"/>
        </w:rPr>
        <w:t>(</w:t>
      </w:r>
      <w:r>
        <w:rPr>
          <w:rFonts w:hint="eastAsia"/>
        </w:rPr>
        <w:t>组员有徐昊</w:t>
      </w:r>
      <w:r>
        <w:rPr>
          <w:rFonts w:hint="eastAsia"/>
        </w:rPr>
        <w:t>,</w:t>
      </w:r>
      <w:r>
        <w:rPr>
          <w:rFonts w:hint="eastAsia"/>
        </w:rPr>
        <w:t>季尚松</w:t>
      </w:r>
      <w:r>
        <w:rPr>
          <w:rFonts w:hint="eastAsia"/>
        </w:rPr>
        <w:t>,</w:t>
      </w:r>
      <w:r>
        <w:rPr>
          <w:rFonts w:hint="eastAsia"/>
        </w:rPr>
        <w:t>胡超</w:t>
      </w:r>
      <w:r>
        <w:rPr>
          <w:rFonts w:hint="eastAsia"/>
        </w:rPr>
        <w:t>)</w:t>
      </w:r>
    </w:p>
    <w:p w:rsidR="000E2A5F" w:rsidRDefault="000E2A5F" w:rsidP="0015152A">
      <w:pPr>
        <w:pStyle w:val="2"/>
        <w:numPr>
          <w:ilvl w:val="1"/>
          <w:numId w:val="1"/>
        </w:numPr>
      </w:pPr>
      <w:bookmarkStart w:id="5" w:name="_Toc240994461"/>
      <w:r>
        <w:rPr>
          <w:rFonts w:hint="eastAsia"/>
        </w:rPr>
        <w:t>定义</w:t>
      </w:r>
      <w:bookmarkEnd w:id="5"/>
    </w:p>
    <w:tbl>
      <w:tblPr>
        <w:tblStyle w:val="a4"/>
        <w:tblW w:w="0" w:type="auto"/>
        <w:tblLook w:val="04A0"/>
      </w:tblPr>
      <w:tblGrid>
        <w:gridCol w:w="1384"/>
        <w:gridCol w:w="7138"/>
      </w:tblGrid>
      <w:tr w:rsidR="004672EE" w:rsidTr="002957CE">
        <w:tc>
          <w:tcPr>
            <w:tcW w:w="1384" w:type="dxa"/>
            <w:shd w:val="clear" w:color="auto" w:fill="B9B9B9" w:themeFill="background2" w:themeFillShade="BF"/>
          </w:tcPr>
          <w:p w:rsidR="004672EE" w:rsidRPr="00422F7D" w:rsidRDefault="00491924" w:rsidP="00E505BA">
            <w:pPr>
              <w:ind w:firstLineChars="0" w:firstLine="0"/>
            </w:pPr>
            <w:r>
              <w:rPr>
                <w:rFonts w:hint="eastAsia"/>
              </w:rPr>
              <w:t>Baldur</w:t>
            </w:r>
          </w:p>
        </w:tc>
        <w:tc>
          <w:tcPr>
            <w:tcW w:w="7138" w:type="dxa"/>
          </w:tcPr>
          <w:p w:rsidR="004672EE" w:rsidRDefault="004672EE" w:rsidP="00710E76">
            <w:pPr>
              <w:ind w:firstLineChars="0" w:firstLine="0"/>
            </w:pPr>
            <w:r>
              <w:rPr>
                <w:rFonts w:hint="eastAsia"/>
              </w:rPr>
              <w:t>本项目的开发团队，成员包括</w:t>
            </w:r>
            <w:r w:rsidR="00710E76">
              <w:rPr>
                <w:rFonts w:hint="eastAsia"/>
              </w:rPr>
              <w:t>徐昊，季尚松，胡超</w:t>
            </w:r>
            <w:r w:rsidR="00C5351A">
              <w:rPr>
                <w:rFonts w:hint="eastAsia"/>
              </w:rPr>
              <w:t>。</w:t>
            </w:r>
          </w:p>
        </w:tc>
      </w:tr>
      <w:tr w:rsidR="00710E76" w:rsidTr="002957CE">
        <w:tc>
          <w:tcPr>
            <w:tcW w:w="1384" w:type="dxa"/>
            <w:shd w:val="clear" w:color="auto" w:fill="B9B9B9" w:themeFill="background2" w:themeFillShade="BF"/>
          </w:tcPr>
          <w:p w:rsidR="00710E76" w:rsidRPr="00422F7D" w:rsidRDefault="00DD768B" w:rsidP="00E505BA">
            <w:pPr>
              <w:ind w:firstLineChars="0" w:firstLine="0"/>
            </w:pPr>
            <w:r>
              <w:rPr>
                <w:rFonts w:hint="eastAsia"/>
              </w:rPr>
              <w:t>FindBugs</w:t>
            </w:r>
          </w:p>
        </w:tc>
        <w:tc>
          <w:tcPr>
            <w:tcW w:w="7138" w:type="dxa"/>
          </w:tcPr>
          <w:p w:rsidR="00710E76" w:rsidRDefault="00DD768B" w:rsidP="00710E76">
            <w:pPr>
              <w:ind w:firstLineChars="0" w:firstLine="0"/>
            </w:pPr>
            <w:r>
              <w:rPr>
                <w:rFonts w:hint="eastAsia"/>
              </w:rPr>
              <w:t>一个对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字节码进行</w:t>
            </w:r>
            <w:r w:rsidR="00C5351A">
              <w:rPr>
                <w:rFonts w:hint="eastAsia"/>
              </w:rPr>
              <w:t>BUG</w:t>
            </w:r>
            <w:r w:rsidR="00C5351A">
              <w:rPr>
                <w:rFonts w:hint="eastAsia"/>
              </w:rPr>
              <w:t>分析的工具。</w:t>
            </w:r>
          </w:p>
        </w:tc>
      </w:tr>
      <w:tr w:rsidR="00DD768B" w:rsidTr="002957CE">
        <w:tc>
          <w:tcPr>
            <w:tcW w:w="1384" w:type="dxa"/>
            <w:shd w:val="clear" w:color="auto" w:fill="B9B9B9" w:themeFill="background2" w:themeFillShade="BF"/>
          </w:tcPr>
          <w:p w:rsidR="00DD768B" w:rsidRDefault="00DD768B" w:rsidP="00E505BA">
            <w:pPr>
              <w:ind w:firstLineChars="0" w:firstLine="0"/>
            </w:pPr>
            <w:r>
              <w:rPr>
                <w:rFonts w:hint="eastAsia"/>
              </w:rPr>
              <w:t>PMD</w:t>
            </w:r>
          </w:p>
        </w:tc>
        <w:tc>
          <w:tcPr>
            <w:tcW w:w="7138" w:type="dxa"/>
          </w:tcPr>
          <w:p w:rsidR="00DD768B" w:rsidRDefault="00C5351A" w:rsidP="00710E76">
            <w:pPr>
              <w:ind w:firstLineChars="0" w:firstLine="0"/>
            </w:pPr>
            <w:r>
              <w:rPr>
                <w:rFonts w:hint="eastAsia"/>
              </w:rPr>
              <w:t>一个对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源文件进行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分析的工具</w:t>
            </w:r>
          </w:p>
        </w:tc>
      </w:tr>
    </w:tbl>
    <w:p w:rsidR="000E2A5F" w:rsidRDefault="000E2A5F" w:rsidP="0015152A">
      <w:pPr>
        <w:pStyle w:val="2"/>
        <w:numPr>
          <w:ilvl w:val="1"/>
          <w:numId w:val="1"/>
        </w:numPr>
      </w:pPr>
      <w:bookmarkStart w:id="6" w:name="_Toc240994462"/>
      <w:r>
        <w:rPr>
          <w:rFonts w:hint="eastAsia"/>
        </w:rPr>
        <w:t>参考资料</w:t>
      </w:r>
      <w:bookmarkEnd w:id="6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4672EE" w:rsidRPr="004672EE" w:rsidTr="004672EE">
        <w:tc>
          <w:tcPr>
            <w:tcW w:w="2840" w:type="dxa"/>
            <w:shd w:val="clear" w:color="auto" w:fill="000000" w:themeFill="text1"/>
          </w:tcPr>
          <w:p w:rsidR="004672EE" w:rsidRPr="004672EE" w:rsidRDefault="004672EE" w:rsidP="004672EE">
            <w:pPr>
              <w:ind w:firstLineChars="0" w:firstLine="0"/>
              <w:rPr>
                <w:b/>
                <w:color w:val="FFFFFF" w:themeColor="background1"/>
              </w:rPr>
            </w:pPr>
            <w:r w:rsidRPr="004672EE">
              <w:rPr>
                <w:rFonts w:hint="eastAsia"/>
                <w:b/>
                <w:color w:val="FFFFFF" w:themeColor="background1"/>
              </w:rPr>
              <w:t>名称</w:t>
            </w:r>
          </w:p>
        </w:tc>
        <w:tc>
          <w:tcPr>
            <w:tcW w:w="2841" w:type="dxa"/>
            <w:shd w:val="clear" w:color="auto" w:fill="000000" w:themeFill="text1"/>
          </w:tcPr>
          <w:p w:rsidR="004672EE" w:rsidRPr="004672EE" w:rsidRDefault="004672EE" w:rsidP="004672EE">
            <w:pPr>
              <w:ind w:firstLineChars="0" w:firstLine="0"/>
              <w:rPr>
                <w:b/>
                <w:color w:val="FFFFFF" w:themeColor="background1"/>
              </w:rPr>
            </w:pPr>
            <w:r w:rsidRPr="004672EE">
              <w:rPr>
                <w:rFonts w:hint="eastAsia"/>
                <w:b/>
                <w:color w:val="FFFFFF" w:themeColor="background1"/>
              </w:rPr>
              <w:t>来源</w:t>
            </w:r>
          </w:p>
        </w:tc>
        <w:tc>
          <w:tcPr>
            <w:tcW w:w="2841" w:type="dxa"/>
            <w:shd w:val="clear" w:color="auto" w:fill="000000" w:themeFill="text1"/>
          </w:tcPr>
          <w:p w:rsidR="004672EE" w:rsidRPr="004672EE" w:rsidRDefault="004672EE" w:rsidP="004672EE">
            <w:pPr>
              <w:ind w:firstLineChars="0" w:firstLine="0"/>
              <w:rPr>
                <w:b/>
                <w:color w:val="FFFFFF" w:themeColor="background1"/>
              </w:rPr>
            </w:pPr>
            <w:r w:rsidRPr="004672EE">
              <w:rPr>
                <w:rFonts w:hint="eastAsia"/>
                <w:b/>
                <w:color w:val="FFFFFF" w:themeColor="background1"/>
              </w:rPr>
              <w:t>日期</w:t>
            </w:r>
          </w:p>
        </w:tc>
      </w:tr>
      <w:tr w:rsidR="004672EE" w:rsidTr="004672EE">
        <w:tc>
          <w:tcPr>
            <w:tcW w:w="2840" w:type="dxa"/>
          </w:tcPr>
          <w:p w:rsidR="004672EE" w:rsidRDefault="004672EE" w:rsidP="002236EC">
            <w:pPr>
              <w:ind w:firstLineChars="0" w:firstLine="0"/>
            </w:pPr>
            <w:r>
              <w:rPr>
                <w:rFonts w:hint="eastAsia"/>
              </w:rPr>
              <w:t>软件</w:t>
            </w:r>
            <w:r w:rsidR="00D63F5A">
              <w:rPr>
                <w:rFonts w:hint="eastAsia"/>
              </w:rPr>
              <w:t>构架</w:t>
            </w:r>
            <w:r w:rsidR="00025CCB">
              <w:rPr>
                <w:rFonts w:hint="eastAsia"/>
              </w:rPr>
              <w:t>文档模板</w:t>
            </w:r>
          </w:p>
        </w:tc>
        <w:tc>
          <w:tcPr>
            <w:tcW w:w="2841" w:type="dxa"/>
          </w:tcPr>
          <w:p w:rsidR="004672EE" w:rsidRDefault="004672EE" w:rsidP="004672EE">
            <w:pPr>
              <w:ind w:firstLineChars="0" w:firstLine="0"/>
            </w:pPr>
            <w:r>
              <w:rPr>
                <w:rFonts w:hint="eastAsia"/>
              </w:rPr>
              <w:t>上海交通大学软件学院</w:t>
            </w:r>
          </w:p>
        </w:tc>
        <w:tc>
          <w:tcPr>
            <w:tcW w:w="2841" w:type="dxa"/>
          </w:tcPr>
          <w:p w:rsidR="004672EE" w:rsidRPr="004672EE" w:rsidRDefault="008E4044" w:rsidP="004672EE">
            <w:pPr>
              <w:ind w:firstLineChars="0" w:firstLine="0"/>
            </w:pPr>
            <w:r>
              <w:rPr>
                <w:rFonts w:hint="eastAsia"/>
              </w:rPr>
              <w:t>2008-3-</w:t>
            </w:r>
            <w:r w:rsidR="004672EE">
              <w:rPr>
                <w:rFonts w:hint="eastAsia"/>
              </w:rPr>
              <w:t>12</w:t>
            </w:r>
          </w:p>
        </w:tc>
      </w:tr>
      <w:tr w:rsidR="00C5351A" w:rsidTr="004672EE">
        <w:tc>
          <w:tcPr>
            <w:tcW w:w="2840" w:type="dxa"/>
          </w:tcPr>
          <w:p w:rsidR="00C5351A" w:rsidRDefault="00F711E9" w:rsidP="004672EE">
            <w:pPr>
              <w:ind w:firstLineChars="0" w:firstLine="0"/>
            </w:pPr>
            <w:r>
              <w:rPr>
                <w:rFonts w:hint="eastAsia"/>
              </w:rPr>
              <w:t>本项目的软件架构文档</w:t>
            </w:r>
          </w:p>
        </w:tc>
        <w:tc>
          <w:tcPr>
            <w:tcW w:w="2841" w:type="dxa"/>
          </w:tcPr>
          <w:p w:rsidR="00C5351A" w:rsidRDefault="00F711E9" w:rsidP="004672EE">
            <w:pPr>
              <w:ind w:firstLineChars="0" w:firstLine="0"/>
            </w:pPr>
            <w:r>
              <w:rPr>
                <w:rFonts w:hint="eastAsia"/>
              </w:rPr>
              <w:t>本开发小组</w:t>
            </w:r>
          </w:p>
        </w:tc>
        <w:tc>
          <w:tcPr>
            <w:tcW w:w="2841" w:type="dxa"/>
          </w:tcPr>
          <w:p w:rsidR="00C5351A" w:rsidRDefault="00F21AA0" w:rsidP="00F711E9">
            <w:pPr>
              <w:ind w:firstLineChars="0" w:firstLine="0"/>
            </w:pPr>
            <w:r>
              <w:rPr>
                <w:rFonts w:hint="eastAsia"/>
              </w:rPr>
              <w:t>2009-</w:t>
            </w:r>
            <w:r w:rsidR="00F711E9">
              <w:rPr>
                <w:rFonts w:hint="eastAsia"/>
              </w:rPr>
              <w:t>9-7</w:t>
            </w:r>
          </w:p>
        </w:tc>
      </w:tr>
      <w:tr w:rsidR="00C5351A" w:rsidTr="004672EE">
        <w:tc>
          <w:tcPr>
            <w:tcW w:w="2840" w:type="dxa"/>
          </w:tcPr>
          <w:p w:rsidR="00C5351A" w:rsidRDefault="00F711E9" w:rsidP="004672EE">
            <w:pPr>
              <w:ind w:firstLineChars="0" w:firstLine="0"/>
            </w:pPr>
            <w:r>
              <w:rPr>
                <w:rFonts w:hint="eastAsia"/>
              </w:rPr>
              <w:t>本项目的</w:t>
            </w:r>
            <w:r>
              <w:rPr>
                <w:rFonts w:hint="eastAsia"/>
              </w:rPr>
              <w:t>Vision</w:t>
            </w:r>
            <w:r>
              <w:rPr>
                <w:rFonts w:hint="eastAsia"/>
              </w:rPr>
              <w:t>文档</w:t>
            </w:r>
          </w:p>
        </w:tc>
        <w:tc>
          <w:tcPr>
            <w:tcW w:w="2841" w:type="dxa"/>
          </w:tcPr>
          <w:p w:rsidR="00C5351A" w:rsidRDefault="00302A6E" w:rsidP="00302A6E">
            <w:pPr>
              <w:ind w:firstLineChars="0" w:firstLine="0"/>
            </w:pPr>
            <w:r>
              <w:rPr>
                <w:rFonts w:hint="eastAsia"/>
              </w:rPr>
              <w:t>本开发小组</w:t>
            </w:r>
          </w:p>
        </w:tc>
        <w:tc>
          <w:tcPr>
            <w:tcW w:w="2841" w:type="dxa"/>
          </w:tcPr>
          <w:p w:rsidR="00C5351A" w:rsidRDefault="00F21AA0" w:rsidP="00F711E9">
            <w:pPr>
              <w:ind w:firstLineChars="0" w:firstLine="0"/>
            </w:pPr>
            <w:r>
              <w:rPr>
                <w:rFonts w:hint="eastAsia"/>
              </w:rPr>
              <w:t>2009-</w:t>
            </w:r>
            <w:r w:rsidR="00F711E9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F711E9">
              <w:rPr>
                <w:rFonts w:hint="eastAsia"/>
              </w:rPr>
              <w:t>15</w:t>
            </w:r>
          </w:p>
        </w:tc>
      </w:tr>
    </w:tbl>
    <w:p w:rsidR="00025CCB" w:rsidRPr="00025CCB" w:rsidRDefault="00025CCB" w:rsidP="00025CCB">
      <w:pPr>
        <w:ind w:firstLine="420"/>
      </w:pPr>
    </w:p>
    <w:p w:rsidR="000F0C51" w:rsidRDefault="000F0C51" w:rsidP="000F0C51">
      <w:pPr>
        <w:pStyle w:val="1"/>
        <w:numPr>
          <w:ilvl w:val="0"/>
          <w:numId w:val="1"/>
        </w:numPr>
        <w:jc w:val="left"/>
      </w:pPr>
      <w:bookmarkStart w:id="7" w:name="_Toc240994463"/>
      <w:r>
        <w:rPr>
          <w:rFonts w:hint="eastAsia"/>
        </w:rPr>
        <w:t>用途</w:t>
      </w:r>
      <w:bookmarkEnd w:id="7"/>
    </w:p>
    <w:p w:rsidR="000F0C51" w:rsidRPr="00957766" w:rsidRDefault="000F0C51" w:rsidP="000F0C51">
      <w:pPr>
        <w:pStyle w:val="2"/>
        <w:numPr>
          <w:ilvl w:val="1"/>
          <w:numId w:val="1"/>
        </w:numPr>
      </w:pPr>
      <w:bookmarkStart w:id="8" w:name="_Toc240994464"/>
      <w:r>
        <w:rPr>
          <w:rFonts w:hint="eastAsia"/>
        </w:rPr>
        <w:t>功能</w:t>
      </w:r>
      <w:bookmarkEnd w:id="8"/>
    </w:p>
    <w:p w:rsidR="000F0C51" w:rsidRDefault="000F0C51" w:rsidP="000F0C51">
      <w:pPr>
        <w:pStyle w:val="a3"/>
        <w:numPr>
          <w:ilvl w:val="2"/>
          <w:numId w:val="1"/>
        </w:numPr>
        <w:ind w:left="1418" w:firstLineChars="0"/>
        <w:rPr>
          <w:rFonts w:asciiTheme="majorHAnsi" w:eastAsiaTheme="majorEastAsia" w:hAnsiTheme="majorHAnsi" w:cstheme="majorBidi"/>
          <w:b/>
          <w:bCs/>
          <w:szCs w:val="21"/>
        </w:rPr>
      </w:pPr>
      <w:r w:rsidRPr="0055566C">
        <w:rPr>
          <w:rFonts w:asciiTheme="majorHAnsi" w:eastAsiaTheme="majorEastAsia" w:hAnsiTheme="majorHAnsi" w:cstheme="majorBidi" w:hint="eastAsia"/>
          <w:b/>
          <w:bCs/>
          <w:szCs w:val="21"/>
        </w:rPr>
        <w:t>用户注册</w:t>
      </w:r>
    </w:p>
    <w:p w:rsidR="000F0C51" w:rsidRDefault="000F0C51" w:rsidP="000F0C5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用户可以通过填写正确的信息注册来进行注册。</w:t>
      </w:r>
    </w:p>
    <w:p w:rsidR="000F0C51" w:rsidRDefault="000F0C51" w:rsidP="000F0C51">
      <w:pPr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8120" cy="2875915"/>
            <wp:effectExtent l="19050" t="0" r="0" b="0"/>
            <wp:docPr id="3" name="图片 2" descr="Welcome to Debug Online Serv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 to Debug Online Service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51" w:rsidRPr="00336BF2" w:rsidRDefault="000F0C51" w:rsidP="000F0C51">
      <w:pPr>
        <w:pStyle w:val="a3"/>
        <w:numPr>
          <w:ilvl w:val="2"/>
          <w:numId w:val="1"/>
        </w:numPr>
        <w:ind w:left="1418" w:firstLineChars="0"/>
        <w:rPr>
          <w:rFonts w:asciiTheme="majorHAnsi" w:eastAsiaTheme="majorEastAsia" w:hAnsiTheme="majorHAnsi" w:cstheme="majorBidi"/>
          <w:b/>
          <w:bCs/>
          <w:szCs w:val="21"/>
        </w:rPr>
      </w:pPr>
      <w:r w:rsidRPr="00336BF2">
        <w:rPr>
          <w:rFonts w:asciiTheme="majorHAnsi" w:eastAsiaTheme="majorEastAsia" w:hAnsiTheme="majorHAnsi" w:cstheme="majorBidi" w:hint="eastAsia"/>
          <w:b/>
          <w:bCs/>
          <w:szCs w:val="21"/>
        </w:rPr>
        <w:t>对单一文件进行纠错</w:t>
      </w:r>
      <w:r w:rsidRPr="00336BF2">
        <w:rPr>
          <w:rFonts w:asciiTheme="majorHAnsi" w:eastAsiaTheme="majorEastAsia" w:hAnsiTheme="majorHAnsi" w:cstheme="majorBidi" w:hint="eastAsia"/>
          <w:b/>
          <w:bCs/>
          <w:szCs w:val="21"/>
        </w:rPr>
        <w:t>(</w:t>
      </w:r>
      <w:r w:rsidRPr="00336BF2">
        <w:rPr>
          <w:rFonts w:asciiTheme="majorHAnsi" w:eastAsiaTheme="majorEastAsia" w:hAnsiTheme="majorHAnsi" w:cstheme="majorBidi" w:hint="eastAsia"/>
          <w:b/>
          <w:bCs/>
          <w:szCs w:val="21"/>
        </w:rPr>
        <w:t>共两种方式</w:t>
      </w:r>
      <w:r w:rsidRPr="00336BF2">
        <w:rPr>
          <w:rFonts w:asciiTheme="majorHAnsi" w:eastAsiaTheme="majorEastAsia" w:hAnsiTheme="majorHAnsi" w:cstheme="majorBidi" w:hint="eastAsia"/>
          <w:b/>
          <w:bCs/>
          <w:szCs w:val="21"/>
        </w:rPr>
        <w:t>)</w:t>
      </w:r>
    </w:p>
    <w:p w:rsidR="000F0C51" w:rsidRDefault="000F0C51" w:rsidP="000F0C5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用户可以通过上传单一文件或是粘贴代码对单一文件进行纠错。</w:t>
      </w:r>
    </w:p>
    <w:p w:rsidR="000F0C51" w:rsidRDefault="000F0C51" w:rsidP="000F0C51">
      <w:pPr>
        <w:ind w:firstLineChars="0"/>
      </w:pPr>
      <w:r>
        <w:rPr>
          <w:rFonts w:hint="eastAsia"/>
          <w:noProof/>
        </w:rPr>
        <w:drawing>
          <wp:inline distT="0" distB="0" distL="0" distR="0">
            <wp:extent cx="5278120" cy="4993640"/>
            <wp:effectExtent l="19050" t="0" r="0" b="0"/>
            <wp:docPr id="6" name="图片 5" descr="Welcome to Debug Online Servic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 to Debug Online Service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51" w:rsidRDefault="000F0C51" w:rsidP="000F0C51">
      <w:pPr>
        <w:ind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5278120" cy="3572510"/>
            <wp:effectExtent l="19050" t="0" r="0" b="0"/>
            <wp:docPr id="9" name="图片 8" descr="Welcome to Debug Online Servic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 to Debug Online Service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51" w:rsidRPr="000F0C51" w:rsidRDefault="000F0C51" w:rsidP="000F0C51">
      <w:pPr>
        <w:pStyle w:val="a3"/>
        <w:numPr>
          <w:ilvl w:val="2"/>
          <w:numId w:val="1"/>
        </w:numPr>
        <w:ind w:left="1418" w:firstLineChars="0"/>
        <w:rPr>
          <w:rFonts w:asciiTheme="majorHAnsi" w:eastAsiaTheme="majorEastAsia" w:hAnsiTheme="majorHAnsi" w:cstheme="majorBidi"/>
          <w:b/>
          <w:bCs/>
          <w:szCs w:val="21"/>
        </w:rPr>
      </w:pPr>
      <w:r w:rsidRPr="000F0C51">
        <w:rPr>
          <w:rFonts w:asciiTheme="majorHAnsi" w:eastAsiaTheme="majorEastAsia" w:hAnsiTheme="majorHAnsi" w:cstheme="majorBidi" w:hint="eastAsia"/>
          <w:b/>
          <w:bCs/>
          <w:szCs w:val="21"/>
        </w:rPr>
        <w:t>对项目文件进行纠错</w:t>
      </w:r>
      <w:r w:rsidRPr="000F0C51">
        <w:rPr>
          <w:rFonts w:asciiTheme="majorHAnsi" w:eastAsiaTheme="majorEastAsia" w:hAnsiTheme="majorHAnsi" w:cstheme="majorBidi" w:hint="eastAsia"/>
          <w:b/>
          <w:bCs/>
          <w:szCs w:val="21"/>
        </w:rPr>
        <w:t>(</w:t>
      </w:r>
      <w:r w:rsidRPr="000F0C51">
        <w:rPr>
          <w:rFonts w:asciiTheme="majorHAnsi" w:eastAsiaTheme="majorEastAsia" w:hAnsiTheme="majorHAnsi" w:cstheme="majorBidi" w:hint="eastAsia"/>
          <w:b/>
          <w:bCs/>
          <w:szCs w:val="21"/>
        </w:rPr>
        <w:t>针对已登录的注册用户</w:t>
      </w:r>
      <w:r w:rsidRPr="000F0C51">
        <w:rPr>
          <w:rFonts w:asciiTheme="majorHAnsi" w:eastAsiaTheme="majorEastAsia" w:hAnsiTheme="majorHAnsi" w:cstheme="majorBidi" w:hint="eastAsia"/>
          <w:b/>
          <w:bCs/>
          <w:szCs w:val="21"/>
        </w:rPr>
        <w:t>)</w:t>
      </w:r>
    </w:p>
    <w:p w:rsidR="000F0C51" w:rsidRDefault="000F0C51" w:rsidP="000F0C5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已登录的用户可以上传项目源代码，编译并进行纠错。</w:t>
      </w:r>
    </w:p>
    <w:p w:rsidR="000F0C51" w:rsidRDefault="000F0C51" w:rsidP="000F0C51">
      <w:pPr>
        <w:ind w:firstLineChars="0" w:firstLine="420"/>
      </w:pPr>
      <w:r>
        <w:rPr>
          <w:noProof/>
        </w:rPr>
        <w:drawing>
          <wp:inline distT="0" distB="0" distL="0" distR="0">
            <wp:extent cx="5278120" cy="3197225"/>
            <wp:effectExtent l="19050" t="0" r="0" b="0"/>
            <wp:docPr id="8" name="图片 7" descr="Welcome to the online bug detect engin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 to the online bug detect engine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5A" w:rsidRDefault="000F0C51" w:rsidP="000F0C51">
      <w:pPr>
        <w:pStyle w:val="a3"/>
        <w:numPr>
          <w:ilvl w:val="2"/>
          <w:numId w:val="1"/>
        </w:numPr>
        <w:ind w:left="1418" w:firstLineChars="0"/>
        <w:rPr>
          <w:rFonts w:asciiTheme="majorHAnsi" w:eastAsiaTheme="majorEastAsia" w:hAnsiTheme="majorHAnsi" w:cstheme="majorBidi"/>
          <w:b/>
          <w:bCs/>
          <w:szCs w:val="21"/>
        </w:rPr>
      </w:pPr>
      <w:r w:rsidRPr="000F0C51">
        <w:rPr>
          <w:rFonts w:asciiTheme="majorHAnsi" w:eastAsiaTheme="majorEastAsia" w:hAnsiTheme="majorHAnsi" w:cstheme="majorBidi" w:hint="eastAsia"/>
          <w:b/>
          <w:bCs/>
          <w:szCs w:val="21"/>
        </w:rPr>
        <w:t>查看缺陷信息</w:t>
      </w:r>
    </w:p>
    <w:p w:rsidR="000F0C51" w:rsidRDefault="000F0C51" w:rsidP="000F0C5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用户可以查看统计于数据库中的缺陷的统计信息</w:t>
      </w:r>
    </w:p>
    <w:p w:rsidR="00A50CA8" w:rsidRDefault="00A50CA8" w:rsidP="00A50CA8">
      <w:pPr>
        <w:ind w:firstLineChars="145" w:firstLine="304"/>
      </w:pPr>
      <w:r>
        <w:rPr>
          <w:noProof/>
        </w:rPr>
        <w:lastRenderedPageBreak/>
        <w:drawing>
          <wp:inline distT="0" distB="0" distL="0" distR="0">
            <wp:extent cx="5278120" cy="5117465"/>
            <wp:effectExtent l="19050" t="0" r="0" b="0"/>
            <wp:docPr id="7" name="图片 6" descr="Welcome to Debug Online Servic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 to Debug Online Service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2C" w:rsidRDefault="002E6C2C" w:rsidP="002E6C2C">
      <w:pPr>
        <w:pStyle w:val="a3"/>
        <w:numPr>
          <w:ilvl w:val="2"/>
          <w:numId w:val="1"/>
        </w:numPr>
        <w:ind w:left="1418" w:firstLineChars="0"/>
        <w:rPr>
          <w:rFonts w:asciiTheme="majorHAnsi" w:eastAsiaTheme="majorEastAsia" w:hAnsiTheme="majorHAnsi" w:cstheme="majorBidi"/>
          <w:b/>
          <w:bCs/>
          <w:szCs w:val="21"/>
        </w:rPr>
      </w:pPr>
      <w:r w:rsidRPr="002E6C2C">
        <w:rPr>
          <w:rFonts w:asciiTheme="majorHAnsi" w:eastAsiaTheme="majorEastAsia" w:hAnsiTheme="majorHAnsi" w:cstheme="majorBidi" w:hint="eastAsia"/>
          <w:b/>
          <w:bCs/>
          <w:szCs w:val="21"/>
        </w:rPr>
        <w:t>站内查询</w:t>
      </w:r>
    </w:p>
    <w:p w:rsidR="002E6C2C" w:rsidRDefault="002E6C2C" w:rsidP="002E6C2C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用户可以通过</w:t>
      </w:r>
      <w:r>
        <w:rPr>
          <w:rFonts w:hint="eastAsia"/>
        </w:rPr>
        <w:t>Google API</w:t>
      </w:r>
      <w:r>
        <w:rPr>
          <w:rFonts w:hint="eastAsia"/>
        </w:rPr>
        <w:t>查询站内的有用的信息</w:t>
      </w:r>
    </w:p>
    <w:p w:rsidR="00B15F71" w:rsidRPr="002E6C2C" w:rsidRDefault="00B15F71" w:rsidP="00B15F71">
      <w:pPr>
        <w:ind w:firstLineChars="143" w:firstLine="300"/>
      </w:pPr>
      <w:r>
        <w:rPr>
          <w:noProof/>
        </w:rPr>
        <w:drawing>
          <wp:inline distT="0" distB="0" distL="0" distR="0">
            <wp:extent cx="5278120" cy="2703195"/>
            <wp:effectExtent l="19050" t="0" r="0" b="0"/>
            <wp:docPr id="10" name="图片 9" descr="Welcome to the online bug detect en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 to the online bug detect engin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F3" w:rsidRDefault="005A0931" w:rsidP="0015152A">
      <w:pPr>
        <w:pStyle w:val="1"/>
        <w:numPr>
          <w:ilvl w:val="0"/>
          <w:numId w:val="1"/>
        </w:numPr>
        <w:jc w:val="left"/>
      </w:pPr>
      <w:bookmarkStart w:id="9" w:name="_Toc240994465"/>
      <w:r>
        <w:rPr>
          <w:rFonts w:hint="eastAsia"/>
        </w:rPr>
        <w:lastRenderedPageBreak/>
        <w:t>运行环境</w:t>
      </w:r>
      <w:bookmarkEnd w:id="9"/>
    </w:p>
    <w:p w:rsidR="000D1CC7" w:rsidRDefault="005A0931" w:rsidP="000D1CC7">
      <w:pPr>
        <w:pStyle w:val="2"/>
        <w:numPr>
          <w:ilvl w:val="1"/>
          <w:numId w:val="1"/>
        </w:numPr>
      </w:pPr>
      <w:bookmarkStart w:id="10" w:name="_Toc240994466"/>
      <w:r>
        <w:rPr>
          <w:rFonts w:hint="eastAsia"/>
        </w:rPr>
        <w:t>硬件软件设备</w:t>
      </w:r>
      <w:bookmarkEnd w:id="10"/>
    </w:p>
    <w:p w:rsidR="00B3235D" w:rsidRDefault="00B3235D" w:rsidP="00B3235D">
      <w:pPr>
        <w:ind w:firstLine="420"/>
      </w:pPr>
      <w:r>
        <w:rPr>
          <w:rFonts w:hint="eastAsia"/>
        </w:rPr>
        <w:t>需要如下</w:t>
      </w:r>
      <w:r>
        <w:rPr>
          <w:rFonts w:hint="eastAsia"/>
        </w:rPr>
        <w:t>:</w:t>
      </w:r>
    </w:p>
    <w:p w:rsidR="00B3235D" w:rsidRDefault="00B3235D" w:rsidP="00B3235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各主流浏览器。</w:t>
      </w:r>
    </w:p>
    <w:p w:rsidR="00B3235D" w:rsidRDefault="00B3235D" w:rsidP="00B3235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计算机接入互联网</w:t>
      </w:r>
      <w:r w:rsidR="004B4870">
        <w:rPr>
          <w:rFonts w:hint="eastAsia"/>
        </w:rPr>
        <w:t>。</w:t>
      </w:r>
    </w:p>
    <w:p w:rsidR="008602F2" w:rsidRDefault="00B3235D" w:rsidP="00B3235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内存</w:t>
      </w:r>
      <w:r>
        <w:rPr>
          <w:rFonts w:hint="eastAsia"/>
        </w:rPr>
        <w:t>128M</w:t>
      </w:r>
      <w:r>
        <w:rPr>
          <w:rFonts w:hint="eastAsia"/>
        </w:rPr>
        <w:t>以上</w:t>
      </w:r>
      <w:r w:rsidR="008602F2">
        <w:rPr>
          <w:rFonts w:hint="eastAsia"/>
        </w:rPr>
        <w:t>。</w:t>
      </w:r>
    </w:p>
    <w:p w:rsidR="008602F2" w:rsidRPr="008602F2" w:rsidRDefault="008602F2" w:rsidP="008602F2">
      <w:pPr>
        <w:ind w:firstLine="420"/>
      </w:pPr>
    </w:p>
    <w:p w:rsidR="000D1CC7" w:rsidRDefault="00C22D9F" w:rsidP="000D1CC7">
      <w:pPr>
        <w:pStyle w:val="2"/>
        <w:numPr>
          <w:ilvl w:val="1"/>
          <w:numId w:val="1"/>
        </w:numPr>
      </w:pPr>
      <w:bookmarkStart w:id="11" w:name="_Toc240994467"/>
      <w:r>
        <w:rPr>
          <w:rFonts w:hint="eastAsia"/>
        </w:rPr>
        <w:t>支持软件</w:t>
      </w:r>
      <w:bookmarkEnd w:id="11"/>
    </w:p>
    <w:p w:rsidR="00C22D9F" w:rsidRPr="00C22D9F" w:rsidRDefault="00C22D9F" w:rsidP="00C22D9F">
      <w:pPr>
        <w:ind w:firstLine="420"/>
      </w:pPr>
      <w:r>
        <w:rPr>
          <w:rFonts w:hint="eastAsia"/>
        </w:rPr>
        <w:t>暂无</w:t>
      </w:r>
    </w:p>
    <w:p w:rsidR="000D1CC7" w:rsidRDefault="0058002F" w:rsidP="001161F3">
      <w:pPr>
        <w:pStyle w:val="2"/>
        <w:numPr>
          <w:ilvl w:val="1"/>
          <w:numId w:val="1"/>
        </w:numPr>
      </w:pPr>
      <w:bookmarkStart w:id="12" w:name="_Toc20998663"/>
      <w:bookmarkStart w:id="13" w:name="_Toc20998654"/>
      <w:bookmarkStart w:id="14" w:name="_Toc939570"/>
      <w:bookmarkStart w:id="15" w:name="_Toc412177"/>
      <w:bookmarkStart w:id="16" w:name="_Toc7579775"/>
      <w:bookmarkStart w:id="17" w:name="_Toc152584941"/>
      <w:bookmarkStart w:id="18" w:name="_Toc146510835"/>
      <w:bookmarkStart w:id="19" w:name="_Toc33607853"/>
      <w:bookmarkStart w:id="20" w:name="_Toc29725627"/>
      <w:bookmarkStart w:id="21" w:name="_Toc240994468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rPr>
          <w:rFonts w:hint="eastAsia"/>
        </w:rPr>
        <w:t>数据库结构</w:t>
      </w:r>
      <w:bookmarkEnd w:id="21"/>
    </w:p>
    <w:p w:rsidR="0058002F" w:rsidRPr="0058002F" w:rsidRDefault="0058002F" w:rsidP="0058002F">
      <w:pPr>
        <w:ind w:firstLineChars="0" w:firstLine="420"/>
      </w:pPr>
      <w:r>
        <w:rPr>
          <w:rFonts w:hint="eastAsia"/>
        </w:rPr>
        <w:t>在服务器端需要有数据库以储存用户信息和代码，各主流数据库即可。</w:t>
      </w:r>
    </w:p>
    <w:p w:rsidR="00287FCE" w:rsidRPr="00C42EC1" w:rsidRDefault="00373B1B" w:rsidP="00373B1B">
      <w:pPr>
        <w:pStyle w:val="1"/>
        <w:numPr>
          <w:ilvl w:val="0"/>
          <w:numId w:val="1"/>
        </w:numPr>
        <w:jc w:val="left"/>
      </w:pPr>
      <w:bookmarkStart w:id="22" w:name="_Toc152584946"/>
      <w:bookmarkStart w:id="23" w:name="_Toc152584949"/>
      <w:bookmarkStart w:id="24" w:name="_Toc240994469"/>
      <w:bookmarkEnd w:id="22"/>
      <w:bookmarkEnd w:id="23"/>
      <w:r>
        <w:rPr>
          <w:rFonts w:hint="eastAsia"/>
        </w:rPr>
        <w:t>使用过程</w:t>
      </w:r>
      <w:bookmarkEnd w:id="24"/>
    </w:p>
    <w:p w:rsidR="00287FCE" w:rsidRPr="007A4AD6" w:rsidRDefault="00373B1B" w:rsidP="007A4AD6">
      <w:pPr>
        <w:pStyle w:val="2"/>
        <w:numPr>
          <w:ilvl w:val="1"/>
          <w:numId w:val="1"/>
        </w:numPr>
      </w:pPr>
      <w:bookmarkStart w:id="25" w:name="_Toc240994470"/>
      <w:r>
        <w:rPr>
          <w:rFonts w:hint="eastAsia"/>
        </w:rPr>
        <w:t>安装与初始化</w:t>
      </w:r>
      <w:bookmarkEnd w:id="25"/>
    </w:p>
    <w:p w:rsidR="009021C3" w:rsidRPr="00BB38D1" w:rsidRDefault="00373B1B" w:rsidP="00373B1B">
      <w:pPr>
        <w:tabs>
          <w:tab w:val="left" w:pos="2655"/>
        </w:tabs>
        <w:ind w:firstLineChars="0" w:firstLine="420"/>
      </w:pPr>
      <w:r>
        <w:rPr>
          <w:rFonts w:hint="eastAsia"/>
        </w:rPr>
        <w:t>用户在本地无需任何安装，只需要安装有主流浏览器以及互联网的接入即可。</w:t>
      </w:r>
    </w:p>
    <w:p w:rsidR="00E11993" w:rsidRDefault="00E11993" w:rsidP="007C1902">
      <w:pPr>
        <w:pStyle w:val="2"/>
        <w:numPr>
          <w:ilvl w:val="1"/>
          <w:numId w:val="1"/>
        </w:numPr>
      </w:pPr>
      <w:r w:rsidRPr="007C1902">
        <w:rPr>
          <w:rFonts w:hint="eastAsia"/>
        </w:rPr>
        <w:t xml:space="preserve"> </w:t>
      </w:r>
      <w:bookmarkStart w:id="26" w:name="_Toc240994471"/>
      <w:r w:rsidR="00AB71DD">
        <w:rPr>
          <w:rFonts w:hint="eastAsia"/>
        </w:rPr>
        <w:t>输入</w:t>
      </w:r>
      <w:bookmarkEnd w:id="26"/>
    </w:p>
    <w:p w:rsidR="0076050E" w:rsidRDefault="0076050E" w:rsidP="0076050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</w:t>
      </w:r>
      <w:r w:rsidR="00210EFE">
        <w:rPr>
          <w:rFonts w:hint="eastAsia"/>
        </w:rPr>
        <w:t>所需输入的基本注册</w:t>
      </w:r>
      <w:r>
        <w:rPr>
          <w:rFonts w:hint="eastAsia"/>
        </w:rPr>
        <w:t>信息</w:t>
      </w:r>
    </w:p>
    <w:p w:rsidR="004E12EC" w:rsidRPr="0076050E" w:rsidRDefault="004E12EC" w:rsidP="0076050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正确用户名密码</w:t>
      </w:r>
    </w:p>
    <w:p w:rsidR="0048647F" w:rsidRDefault="003B5342" w:rsidP="0048647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单一文件的代码或是源文件</w:t>
      </w:r>
    </w:p>
    <w:p w:rsidR="0076050E" w:rsidRPr="00AB71DD" w:rsidRDefault="003B5342" w:rsidP="0076050E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项目文件的源文件</w:t>
      </w:r>
      <w:r>
        <w:rPr>
          <w:rFonts w:hint="eastAsia"/>
        </w:rPr>
        <w:t>(</w:t>
      </w:r>
      <w:r>
        <w:rPr>
          <w:rFonts w:hint="eastAsia"/>
        </w:rPr>
        <w:t>用户注册并登录后</w:t>
      </w:r>
      <w:r>
        <w:rPr>
          <w:rFonts w:hint="eastAsia"/>
        </w:rPr>
        <w:t>)</w:t>
      </w:r>
    </w:p>
    <w:p w:rsidR="00287FCE" w:rsidRDefault="0076050E" w:rsidP="00F052B2">
      <w:pPr>
        <w:pStyle w:val="2"/>
        <w:numPr>
          <w:ilvl w:val="1"/>
          <w:numId w:val="1"/>
        </w:numPr>
      </w:pPr>
      <w:bookmarkStart w:id="27" w:name="_Toc240994472"/>
      <w:r>
        <w:rPr>
          <w:rFonts w:hint="eastAsia"/>
        </w:rPr>
        <w:t>输出</w:t>
      </w:r>
      <w:bookmarkEnd w:id="27"/>
    </w:p>
    <w:p w:rsidR="004D2631" w:rsidRPr="004D2631" w:rsidRDefault="004E12EC" w:rsidP="004E12EC">
      <w:pPr>
        <w:pStyle w:val="a3"/>
        <w:numPr>
          <w:ilvl w:val="2"/>
          <w:numId w:val="1"/>
        </w:numPr>
        <w:ind w:left="1418" w:firstLineChars="0"/>
      </w:pPr>
      <w:r w:rsidRPr="004D2631">
        <w:rPr>
          <w:rFonts w:asciiTheme="majorHAnsi" w:eastAsiaTheme="majorEastAsia" w:hAnsiTheme="majorHAnsi" w:cstheme="majorBidi" w:hint="eastAsia"/>
          <w:b/>
          <w:bCs/>
          <w:szCs w:val="21"/>
        </w:rPr>
        <w:t>用户登录界面</w:t>
      </w:r>
    </w:p>
    <w:p w:rsidR="004D2631" w:rsidRDefault="0098191B" w:rsidP="004D2631">
      <w:pPr>
        <w:ind w:firstLineChars="0"/>
      </w:pPr>
      <w:r>
        <w:rPr>
          <w:noProof/>
        </w:rPr>
        <w:lastRenderedPageBreak/>
        <w:drawing>
          <wp:inline distT="0" distB="0" distL="0" distR="0">
            <wp:extent cx="5278120" cy="3197362"/>
            <wp:effectExtent l="19050" t="0" r="0" b="0"/>
            <wp:docPr id="14" name="图片 12" descr="C:\Users\hp\Desktop\Desktop\Welcome to the online bug detect engin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Desktop\Welcome to the online bug detect engine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97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EC" w:rsidRPr="0098191B" w:rsidRDefault="004E12EC" w:rsidP="004E12EC">
      <w:pPr>
        <w:pStyle w:val="a3"/>
        <w:numPr>
          <w:ilvl w:val="2"/>
          <w:numId w:val="1"/>
        </w:numPr>
        <w:ind w:left="1418" w:firstLineChars="0"/>
      </w:pPr>
      <w:r>
        <w:rPr>
          <w:rFonts w:hint="eastAsia"/>
        </w:rPr>
        <w:tab/>
      </w:r>
      <w:r w:rsidR="0098191B" w:rsidRPr="0098191B">
        <w:rPr>
          <w:rFonts w:asciiTheme="majorHAnsi" w:eastAsiaTheme="majorEastAsia" w:hAnsiTheme="majorHAnsi" w:cstheme="majorBidi" w:hint="eastAsia"/>
          <w:b/>
          <w:bCs/>
          <w:szCs w:val="21"/>
        </w:rPr>
        <w:t>缺陷报告</w:t>
      </w:r>
    </w:p>
    <w:p w:rsidR="0098191B" w:rsidRPr="004E12EC" w:rsidRDefault="0098191B" w:rsidP="0098191B">
      <w:pPr>
        <w:ind w:firstLineChars="0"/>
      </w:pPr>
      <w:r>
        <w:rPr>
          <w:noProof/>
        </w:rPr>
        <w:drawing>
          <wp:inline distT="0" distB="0" distL="0" distR="0">
            <wp:extent cx="5278120" cy="3572311"/>
            <wp:effectExtent l="19050" t="0" r="0" b="0"/>
            <wp:docPr id="15" name="图片 13" descr="C:\Users\hp\Desktop\Desktop\Welcome to Debug Online Servic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Desktop\Welcome to Debug Online Service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72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AC" w:rsidRDefault="00CE2F7E" w:rsidP="00A47807">
      <w:pPr>
        <w:pStyle w:val="2"/>
        <w:numPr>
          <w:ilvl w:val="1"/>
          <w:numId w:val="1"/>
        </w:numPr>
      </w:pPr>
      <w:bookmarkStart w:id="28" w:name="_Toc240994473"/>
      <w:r>
        <w:rPr>
          <w:rFonts w:hint="eastAsia"/>
        </w:rPr>
        <w:t>出错处理和回复</w:t>
      </w:r>
      <w:bookmarkEnd w:id="28"/>
    </w:p>
    <w:p w:rsidR="00CE2F7E" w:rsidRDefault="00CE2F7E" w:rsidP="00CE2F7E">
      <w:pPr>
        <w:ind w:firstLineChars="0" w:firstLine="420"/>
      </w:pPr>
      <w:r>
        <w:rPr>
          <w:rFonts w:hint="eastAsia"/>
        </w:rPr>
        <w:t>用户可以通过我们留下的联系方式与我们进行联系，我们会及时处理错误。</w:t>
      </w:r>
    </w:p>
    <w:p w:rsidR="00013264" w:rsidRDefault="00013264" w:rsidP="00013264">
      <w:pPr>
        <w:pStyle w:val="2"/>
        <w:numPr>
          <w:ilvl w:val="1"/>
          <w:numId w:val="1"/>
        </w:numPr>
      </w:pPr>
      <w:bookmarkStart w:id="29" w:name="_Toc240994474"/>
      <w:r>
        <w:rPr>
          <w:rFonts w:hint="eastAsia"/>
        </w:rPr>
        <w:lastRenderedPageBreak/>
        <w:t>终端操作</w:t>
      </w:r>
      <w:bookmarkEnd w:id="29"/>
    </w:p>
    <w:p w:rsidR="00013264" w:rsidRPr="00013264" w:rsidRDefault="00013264" w:rsidP="00013264">
      <w:pPr>
        <w:ind w:firstLine="420"/>
      </w:pPr>
      <w:r>
        <w:rPr>
          <w:rFonts w:hint="eastAsia"/>
        </w:rPr>
        <w:t>无</w:t>
      </w:r>
    </w:p>
    <w:p w:rsidR="00000C95" w:rsidRPr="00000C95" w:rsidRDefault="00000C95" w:rsidP="00000C95">
      <w:pPr>
        <w:ind w:firstLine="420"/>
      </w:pPr>
    </w:p>
    <w:sectPr w:rsidR="00000C95" w:rsidRPr="00000C95" w:rsidSect="006B6BD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108" w:rsidRDefault="00BB2108" w:rsidP="00141FC6">
      <w:pPr>
        <w:ind w:firstLine="420"/>
      </w:pPr>
      <w:r>
        <w:separator/>
      </w:r>
    </w:p>
  </w:endnote>
  <w:endnote w:type="continuationSeparator" w:id="0">
    <w:p w:rsidR="00BB2108" w:rsidRDefault="00BB2108" w:rsidP="00141FC6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153" w:rsidRDefault="00DB6153" w:rsidP="00141FC6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B6153" w:rsidTr="002957C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6153" w:rsidRDefault="00DB6153" w:rsidP="001A2CA3">
          <w:pPr>
            <w:ind w:right="360" w:firstLineChars="0" w:firstLine="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6153" w:rsidRDefault="00DB6153" w:rsidP="002C6260">
          <w:pPr>
            <w:ind w:firstLineChars="0" w:firstLine="0"/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 w:hint="eastAsia"/>
            </w:rPr>
            <w:t>Baldur</w:t>
          </w:r>
          <w:r>
            <w:rPr>
              <w:rFonts w:ascii="Times New Roman" w:hint="eastAsia"/>
            </w:rPr>
            <w:t>开发组</w:t>
          </w:r>
          <w:r>
            <w:rPr>
              <w:rFonts w:ascii="Times New Roman"/>
            </w:rPr>
            <w:t xml:space="preserve"> 200</w:t>
          </w:r>
          <w:r>
            <w:rPr>
              <w:rFonts w:ascii="Times New Roman" w:hint="eastAsia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6153" w:rsidRDefault="00DB6153" w:rsidP="004B0D46">
          <w:pPr>
            <w:tabs>
              <w:tab w:val="left" w:pos="2235"/>
              <w:tab w:val="right" w:pos="2946"/>
            </w:tabs>
            <w:ind w:leftChars="-42" w:left="-88" w:firstLineChars="0" w:firstLine="0"/>
            <w:jc w:val="left"/>
          </w:pPr>
          <w:r>
            <w:rPr>
              <w:rFonts w:ascii="Times New Roman"/>
              <w:noProof/>
            </w:rPr>
            <w:tab/>
          </w:r>
          <w:r>
            <w:rPr>
              <w:rFonts w:ascii="Times New Roman"/>
              <w:noProof/>
            </w:rPr>
            <w:tab/>
            <w:t xml:space="preserve">Page </w:t>
          </w:r>
          <w:r w:rsidR="00CE0CBE">
            <w:rPr>
              <w:rStyle w:val="aa"/>
              <w:rFonts w:ascii="Times New Roman"/>
              <w:noProof/>
            </w:rPr>
            <w:fldChar w:fldCharType="begin"/>
          </w:r>
          <w:r>
            <w:rPr>
              <w:rStyle w:val="aa"/>
              <w:rFonts w:ascii="Times New Roman"/>
              <w:noProof/>
            </w:rPr>
            <w:instrText xml:space="preserve"> PAGE </w:instrText>
          </w:r>
          <w:r w:rsidR="00CE0CBE">
            <w:rPr>
              <w:rStyle w:val="aa"/>
              <w:rFonts w:ascii="Times New Roman"/>
              <w:noProof/>
            </w:rPr>
            <w:fldChar w:fldCharType="separate"/>
          </w:r>
          <w:r w:rsidR="00A24919">
            <w:rPr>
              <w:rStyle w:val="aa"/>
              <w:rFonts w:ascii="Times New Roman"/>
              <w:noProof/>
            </w:rPr>
            <w:t>2</w:t>
          </w:r>
          <w:r w:rsidR="00CE0CBE">
            <w:rPr>
              <w:rStyle w:val="aa"/>
              <w:rFonts w:ascii="Times New Roman"/>
              <w:noProof/>
            </w:rPr>
            <w:fldChar w:fldCharType="end"/>
          </w:r>
        </w:p>
      </w:tc>
    </w:tr>
  </w:tbl>
  <w:p w:rsidR="00DB6153" w:rsidRDefault="00DB6153" w:rsidP="00141FC6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153" w:rsidRDefault="00DB6153" w:rsidP="00141FC6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108" w:rsidRDefault="00BB2108" w:rsidP="00141FC6">
      <w:pPr>
        <w:ind w:firstLine="420"/>
      </w:pPr>
      <w:r>
        <w:separator/>
      </w:r>
    </w:p>
  </w:footnote>
  <w:footnote w:type="continuationSeparator" w:id="0">
    <w:p w:rsidR="00BB2108" w:rsidRDefault="00BB2108" w:rsidP="00141FC6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153" w:rsidRDefault="00CE0CBE" w:rsidP="00141FC6">
    <w:pPr>
      <w:pStyle w:val="a8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61079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Baldur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ayout w:type="fixed"/>
      <w:tblLook w:val="0000"/>
    </w:tblPr>
    <w:tblGrid>
      <w:gridCol w:w="5070"/>
      <w:gridCol w:w="4488"/>
    </w:tblGrid>
    <w:tr w:rsidR="00DB6153" w:rsidRPr="009A4524" w:rsidTr="009A4524">
      <w:tc>
        <w:tcPr>
          <w:tcW w:w="5070" w:type="dxa"/>
        </w:tcPr>
        <w:p w:rsidR="00DB6153" w:rsidRPr="009A4524" w:rsidRDefault="00CE0CBE" w:rsidP="00141FC6">
          <w:pPr>
            <w:ind w:firstLineChars="0" w:firstLine="0"/>
            <w:rPr>
              <w:color w:val="5F5F5F" w:themeColor="accent4" w:themeShade="BF"/>
            </w:rPr>
          </w:pPr>
          <w:r>
            <w:rPr>
              <w:noProof/>
              <w:color w:val="5F5F5F" w:themeColor="accent4" w:themeShade="BF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9761080" o:spid="_x0000_s2051" type="#_x0000_t136" style="position:absolute;left:0;text-align:left;margin-left:0;margin-top:0;width:439.15pt;height:146.35pt;rotation:315;z-index:-25165209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黑体&quot;;font-size:1pt" string="Baldur"/>
                <w10:wrap anchorx="margin" anchory="margin"/>
              </v:shape>
            </w:pict>
          </w:r>
          <w:r w:rsidR="00DB6153" w:rsidRPr="002C6260">
            <w:rPr>
              <w:rFonts w:ascii="Times New Roman" w:hint="eastAsia"/>
              <w:color w:val="5F5F5F" w:themeColor="accent4" w:themeShade="BF"/>
            </w:rPr>
            <w:t>Online-bug-detection-engine-for-java-programs</w:t>
          </w:r>
        </w:p>
      </w:tc>
      <w:tc>
        <w:tcPr>
          <w:tcW w:w="4488" w:type="dxa"/>
        </w:tcPr>
        <w:p w:rsidR="00DB6153" w:rsidRPr="009A4524" w:rsidRDefault="00DB6153" w:rsidP="00141FC6">
          <w:pPr>
            <w:tabs>
              <w:tab w:val="left" w:pos="1135"/>
            </w:tabs>
            <w:spacing w:before="40"/>
            <w:ind w:leftChars="-51" w:left="-107" w:right="68" w:firstLineChars="0" w:firstLine="0"/>
            <w:rPr>
              <w:color w:val="5F5F5F" w:themeColor="accent4" w:themeShade="BF"/>
            </w:rPr>
          </w:pPr>
          <w:r w:rsidRPr="009A4524">
            <w:rPr>
              <w:rFonts w:ascii="Times New Roman"/>
              <w:color w:val="5F5F5F" w:themeColor="accent4" w:themeShade="BF"/>
            </w:rPr>
            <w:t xml:space="preserve">  </w:t>
          </w:r>
          <w:r w:rsidRPr="009A4524">
            <w:rPr>
              <w:rFonts w:ascii="Times New Roman" w:hint="eastAsia"/>
              <w:noProof/>
              <w:color w:val="5F5F5F" w:themeColor="accent4" w:themeShade="BF"/>
            </w:rPr>
            <w:t>版本：</w:t>
          </w:r>
          <w:r w:rsidRPr="009A4524">
            <w:rPr>
              <w:rFonts w:ascii="Times New Roman" w:hint="eastAsia"/>
              <w:noProof/>
              <w:color w:val="5F5F5F" w:themeColor="accent4" w:themeShade="BF"/>
            </w:rPr>
            <w:t xml:space="preserve"> </w:t>
          </w:r>
          <w:r w:rsidRPr="009A4524">
            <w:rPr>
              <w:rFonts w:ascii="Times New Roman"/>
              <w:noProof/>
              <w:color w:val="5F5F5F" w:themeColor="accent4" w:themeShade="BF"/>
            </w:rPr>
            <w:t>1.0</w:t>
          </w:r>
        </w:p>
      </w:tc>
    </w:tr>
    <w:tr w:rsidR="00DB6153" w:rsidRPr="009A4524" w:rsidTr="009A4524">
      <w:tc>
        <w:tcPr>
          <w:tcW w:w="5070" w:type="dxa"/>
        </w:tcPr>
        <w:p w:rsidR="00DB6153" w:rsidRPr="009A4524" w:rsidRDefault="00CE0CBE" w:rsidP="00141FC6">
          <w:pPr>
            <w:ind w:firstLineChars="0" w:firstLine="0"/>
            <w:rPr>
              <w:color w:val="5F5F5F" w:themeColor="accent4" w:themeShade="BF"/>
            </w:rPr>
          </w:pPr>
          <w:fldSimple w:instr=" TITLE  \* MERGEFORMAT ">
            <w:r w:rsidR="00DB6153" w:rsidRPr="00DE0F15">
              <w:rPr>
                <w:rFonts w:ascii="Times New Roman"/>
                <w:color w:val="5F5F5F" w:themeColor="accent4" w:themeShade="BF"/>
              </w:rPr>
              <w:t>Online-bug-detection-engine-for-java-programs</w:t>
            </w:r>
          </w:fldSimple>
          <w:r w:rsidR="00DB6153" w:rsidRPr="009A4524">
            <w:rPr>
              <w:rFonts w:ascii="Times New Roman" w:hint="eastAsia"/>
              <w:color w:val="5F5F5F" w:themeColor="accent4" w:themeShade="BF"/>
            </w:rPr>
            <w:t>文档</w:t>
          </w:r>
        </w:p>
      </w:tc>
      <w:tc>
        <w:tcPr>
          <w:tcW w:w="4488" w:type="dxa"/>
        </w:tcPr>
        <w:p w:rsidR="00DB6153" w:rsidRPr="009A4524" w:rsidRDefault="00DB6153" w:rsidP="00112898">
          <w:pPr>
            <w:ind w:leftChars="-51" w:left="-107" w:firstLineChars="0" w:firstLine="0"/>
            <w:rPr>
              <w:color w:val="5F5F5F" w:themeColor="accent4" w:themeShade="BF"/>
            </w:rPr>
          </w:pPr>
          <w:r w:rsidRPr="009A4524">
            <w:rPr>
              <w:rFonts w:ascii="Times New Roman"/>
              <w:color w:val="5F5F5F" w:themeColor="accent4" w:themeShade="BF"/>
            </w:rPr>
            <w:t xml:space="preserve">  </w:t>
          </w:r>
          <w:r w:rsidRPr="009A4524">
            <w:rPr>
              <w:rFonts w:ascii="Times New Roman" w:hint="eastAsia"/>
              <w:color w:val="5F5F5F" w:themeColor="accent4" w:themeShade="BF"/>
            </w:rPr>
            <w:t>日期：</w:t>
          </w:r>
          <w:r w:rsidRPr="009A4524">
            <w:rPr>
              <w:rFonts w:ascii="Times New Roman"/>
              <w:noProof/>
              <w:color w:val="5F5F5F" w:themeColor="accent4" w:themeShade="BF"/>
            </w:rPr>
            <w:t xml:space="preserve"> </w:t>
          </w:r>
          <w:r w:rsidRPr="009A4524">
            <w:rPr>
              <w:rFonts w:ascii="Times New Roman" w:hint="eastAsia"/>
              <w:noProof/>
              <w:color w:val="5F5F5F" w:themeColor="accent4" w:themeShade="BF"/>
            </w:rPr>
            <w:t>200</w:t>
          </w:r>
          <w:r>
            <w:rPr>
              <w:rFonts w:ascii="Times New Roman" w:hint="eastAsia"/>
              <w:noProof/>
              <w:color w:val="5F5F5F" w:themeColor="accent4" w:themeShade="BF"/>
            </w:rPr>
            <w:t>9</w:t>
          </w:r>
          <w:r w:rsidRPr="009A4524">
            <w:rPr>
              <w:rFonts w:ascii="Times New Roman" w:hint="eastAsia"/>
              <w:noProof/>
              <w:color w:val="5F5F5F" w:themeColor="accent4" w:themeShade="BF"/>
            </w:rPr>
            <w:t>-</w:t>
          </w:r>
          <w:r w:rsidR="008176A6">
            <w:rPr>
              <w:rFonts w:ascii="Times New Roman" w:hint="eastAsia"/>
              <w:noProof/>
              <w:color w:val="5F5F5F" w:themeColor="accent4" w:themeShade="BF"/>
            </w:rPr>
            <w:t>9-</w:t>
          </w:r>
          <w:r w:rsidR="00112898">
            <w:rPr>
              <w:rFonts w:ascii="Times New Roman" w:hint="eastAsia"/>
              <w:noProof/>
              <w:color w:val="5F5F5F" w:themeColor="accent4" w:themeShade="BF"/>
            </w:rPr>
            <w:t>15</w:t>
          </w:r>
        </w:p>
      </w:tc>
    </w:tr>
  </w:tbl>
  <w:p w:rsidR="00DB6153" w:rsidRPr="00141FC6" w:rsidRDefault="00DB6153" w:rsidP="00141FC6">
    <w:pPr>
      <w:pStyle w:val="a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153" w:rsidRDefault="00CE0CBE" w:rsidP="00141FC6">
    <w:pPr>
      <w:pStyle w:val="a8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61078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Baldu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6A43"/>
    <w:multiLevelType w:val="hybridMultilevel"/>
    <w:tmpl w:val="0BF05630"/>
    <w:lvl w:ilvl="0" w:tplc="0409000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">
    <w:nsid w:val="00ED2500"/>
    <w:multiLevelType w:val="multilevel"/>
    <w:tmpl w:val="0AB4009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2">
    <w:nsid w:val="056F2CD4"/>
    <w:multiLevelType w:val="hybridMultilevel"/>
    <w:tmpl w:val="FD426910"/>
    <w:lvl w:ilvl="0" w:tplc="CA5A7F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">
    <w:nsid w:val="0BEF1175"/>
    <w:multiLevelType w:val="hybridMultilevel"/>
    <w:tmpl w:val="F2C648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0EC83C36"/>
    <w:multiLevelType w:val="multilevel"/>
    <w:tmpl w:val="5DFA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8C0CC9"/>
    <w:multiLevelType w:val="hybridMultilevel"/>
    <w:tmpl w:val="3EEC4160"/>
    <w:lvl w:ilvl="0" w:tplc="0409000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6">
    <w:nsid w:val="14A11C67"/>
    <w:multiLevelType w:val="hybridMultilevel"/>
    <w:tmpl w:val="363E48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757110A"/>
    <w:multiLevelType w:val="hybridMultilevel"/>
    <w:tmpl w:val="10A261AA"/>
    <w:lvl w:ilvl="0" w:tplc="837EE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A782AA34">
      <w:start w:val="2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1271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1271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96B5CC6"/>
    <w:multiLevelType w:val="hybridMultilevel"/>
    <w:tmpl w:val="D58874D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1D130B70"/>
    <w:multiLevelType w:val="hybridMultilevel"/>
    <w:tmpl w:val="132A8E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E2240AB"/>
    <w:multiLevelType w:val="hybridMultilevel"/>
    <w:tmpl w:val="54A82A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1B97B63"/>
    <w:multiLevelType w:val="multilevel"/>
    <w:tmpl w:val="89006536"/>
    <w:lvl w:ilvl="0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12">
    <w:nsid w:val="22C062C8"/>
    <w:multiLevelType w:val="hybridMultilevel"/>
    <w:tmpl w:val="D422CC0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2626458F"/>
    <w:multiLevelType w:val="multilevel"/>
    <w:tmpl w:val="2E2EEC2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  <w:rPr>
        <w:b/>
        <w:sz w:val="21"/>
        <w:szCs w:val="21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AD90EB4"/>
    <w:multiLevelType w:val="hybridMultilevel"/>
    <w:tmpl w:val="7AB4A7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E6526B6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16">
    <w:nsid w:val="32412D7F"/>
    <w:multiLevelType w:val="hybridMultilevel"/>
    <w:tmpl w:val="2B0E05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5C80869"/>
    <w:multiLevelType w:val="hybridMultilevel"/>
    <w:tmpl w:val="97808E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667518B"/>
    <w:multiLevelType w:val="hybridMultilevel"/>
    <w:tmpl w:val="42AAFC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37074300"/>
    <w:multiLevelType w:val="hybridMultilevel"/>
    <w:tmpl w:val="52A281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C9B5076"/>
    <w:multiLevelType w:val="hybridMultilevel"/>
    <w:tmpl w:val="C428B5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D354DBF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22">
    <w:nsid w:val="3EAC1EC9"/>
    <w:multiLevelType w:val="hybridMultilevel"/>
    <w:tmpl w:val="8ADA72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2404B33"/>
    <w:multiLevelType w:val="multilevel"/>
    <w:tmpl w:val="73A64C9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6531E07"/>
    <w:multiLevelType w:val="multilevel"/>
    <w:tmpl w:val="78FE41D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25">
    <w:nsid w:val="46BD73C9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26">
    <w:nsid w:val="4CEE0CE3"/>
    <w:multiLevelType w:val="hybridMultilevel"/>
    <w:tmpl w:val="2D50CE18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7">
    <w:nsid w:val="4E042AC6"/>
    <w:multiLevelType w:val="multilevel"/>
    <w:tmpl w:val="0AB4009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28">
    <w:nsid w:val="54F20B76"/>
    <w:multiLevelType w:val="hybridMultilevel"/>
    <w:tmpl w:val="4F6077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90D0EFA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0">
    <w:nsid w:val="5A926CB8"/>
    <w:multiLevelType w:val="hybridMultilevel"/>
    <w:tmpl w:val="4446C38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69720C16"/>
    <w:multiLevelType w:val="hybridMultilevel"/>
    <w:tmpl w:val="67E2B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A8948DE"/>
    <w:multiLevelType w:val="hybridMultilevel"/>
    <w:tmpl w:val="10A261AA"/>
    <w:lvl w:ilvl="0" w:tplc="837EE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A782AA34">
      <w:start w:val="2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EA57B35"/>
    <w:multiLevelType w:val="hybridMultilevel"/>
    <w:tmpl w:val="10A261AA"/>
    <w:lvl w:ilvl="0" w:tplc="837EE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A782AA34">
      <w:start w:val="2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6F5843A6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5">
    <w:nsid w:val="750E6265"/>
    <w:multiLevelType w:val="hybridMultilevel"/>
    <w:tmpl w:val="10A261AA"/>
    <w:lvl w:ilvl="0" w:tplc="837EE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A782AA34">
      <w:start w:val="2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6892EB1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7">
    <w:nsid w:val="79DC314C"/>
    <w:multiLevelType w:val="hybridMultilevel"/>
    <w:tmpl w:val="C14C097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>
    <w:nsid w:val="7B4D0874"/>
    <w:multiLevelType w:val="hybridMultilevel"/>
    <w:tmpl w:val="8D905A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>
    <w:nsid w:val="7FA36B84"/>
    <w:multiLevelType w:val="hybridMultilevel"/>
    <w:tmpl w:val="31025ED0"/>
    <w:lvl w:ilvl="0" w:tplc="48BA9B8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3"/>
  </w:num>
  <w:num w:numId="3">
    <w:abstractNumId w:val="31"/>
  </w:num>
  <w:num w:numId="4">
    <w:abstractNumId w:val="24"/>
  </w:num>
  <w:num w:numId="5">
    <w:abstractNumId w:val="15"/>
  </w:num>
  <w:num w:numId="6">
    <w:abstractNumId w:val="1"/>
  </w:num>
  <w:num w:numId="7">
    <w:abstractNumId w:val="7"/>
  </w:num>
  <w:num w:numId="8">
    <w:abstractNumId w:val="32"/>
  </w:num>
  <w:num w:numId="9">
    <w:abstractNumId w:val="36"/>
  </w:num>
  <w:num w:numId="10">
    <w:abstractNumId w:val="29"/>
  </w:num>
  <w:num w:numId="11">
    <w:abstractNumId w:val="34"/>
  </w:num>
  <w:num w:numId="12">
    <w:abstractNumId w:val="33"/>
  </w:num>
  <w:num w:numId="13">
    <w:abstractNumId w:val="35"/>
  </w:num>
  <w:num w:numId="14">
    <w:abstractNumId w:val="21"/>
  </w:num>
  <w:num w:numId="15">
    <w:abstractNumId w:val="25"/>
  </w:num>
  <w:num w:numId="16">
    <w:abstractNumId w:val="27"/>
  </w:num>
  <w:num w:numId="17">
    <w:abstractNumId w:val="11"/>
  </w:num>
  <w:num w:numId="18">
    <w:abstractNumId w:val="30"/>
  </w:num>
  <w:num w:numId="19">
    <w:abstractNumId w:val="37"/>
  </w:num>
  <w:num w:numId="20">
    <w:abstractNumId w:val="12"/>
  </w:num>
  <w:num w:numId="21">
    <w:abstractNumId w:val="28"/>
  </w:num>
  <w:num w:numId="22">
    <w:abstractNumId w:val="8"/>
  </w:num>
  <w:num w:numId="23">
    <w:abstractNumId w:val="26"/>
  </w:num>
  <w:num w:numId="24">
    <w:abstractNumId w:val="10"/>
  </w:num>
  <w:num w:numId="25">
    <w:abstractNumId w:val="18"/>
  </w:num>
  <w:num w:numId="26">
    <w:abstractNumId w:val="6"/>
  </w:num>
  <w:num w:numId="27">
    <w:abstractNumId w:val="2"/>
  </w:num>
  <w:num w:numId="28">
    <w:abstractNumId w:val="3"/>
  </w:num>
  <w:num w:numId="29">
    <w:abstractNumId w:val="20"/>
  </w:num>
  <w:num w:numId="30">
    <w:abstractNumId w:val="0"/>
  </w:num>
  <w:num w:numId="31">
    <w:abstractNumId w:val="5"/>
  </w:num>
  <w:num w:numId="32">
    <w:abstractNumId w:val="22"/>
  </w:num>
  <w:num w:numId="33">
    <w:abstractNumId w:val="38"/>
  </w:num>
  <w:num w:numId="34">
    <w:abstractNumId w:val="4"/>
  </w:num>
  <w:num w:numId="35">
    <w:abstractNumId w:val="39"/>
  </w:num>
  <w:num w:numId="36">
    <w:abstractNumId w:val="14"/>
  </w:num>
  <w:num w:numId="37">
    <w:abstractNumId w:val="16"/>
  </w:num>
  <w:num w:numId="38">
    <w:abstractNumId w:val="17"/>
  </w:num>
  <w:num w:numId="39">
    <w:abstractNumId w:val="9"/>
  </w:num>
  <w:num w:numId="40">
    <w:abstractNumId w:val="1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612"/>
    <w:rsid w:val="00000C95"/>
    <w:rsid w:val="00002410"/>
    <w:rsid w:val="00012CB3"/>
    <w:rsid w:val="00013264"/>
    <w:rsid w:val="0001397F"/>
    <w:rsid w:val="000233D3"/>
    <w:rsid w:val="00025CCB"/>
    <w:rsid w:val="0003076A"/>
    <w:rsid w:val="00037FCA"/>
    <w:rsid w:val="00063367"/>
    <w:rsid w:val="00067E3C"/>
    <w:rsid w:val="00075FA9"/>
    <w:rsid w:val="000939EA"/>
    <w:rsid w:val="00094F57"/>
    <w:rsid w:val="000959CC"/>
    <w:rsid w:val="000B0663"/>
    <w:rsid w:val="000B2BB0"/>
    <w:rsid w:val="000C641D"/>
    <w:rsid w:val="000D13BB"/>
    <w:rsid w:val="000D1CC7"/>
    <w:rsid w:val="000D49B1"/>
    <w:rsid w:val="000D5DAC"/>
    <w:rsid w:val="000E042C"/>
    <w:rsid w:val="000E2A5F"/>
    <w:rsid w:val="000F0C51"/>
    <w:rsid w:val="000F1616"/>
    <w:rsid w:val="000F2B23"/>
    <w:rsid w:val="000F749B"/>
    <w:rsid w:val="000F7C15"/>
    <w:rsid w:val="0010438D"/>
    <w:rsid w:val="0010628F"/>
    <w:rsid w:val="00112898"/>
    <w:rsid w:val="001161F3"/>
    <w:rsid w:val="00121A6B"/>
    <w:rsid w:val="00126681"/>
    <w:rsid w:val="0014136A"/>
    <w:rsid w:val="00141FC6"/>
    <w:rsid w:val="00150FA0"/>
    <w:rsid w:val="0015152A"/>
    <w:rsid w:val="00151A62"/>
    <w:rsid w:val="00152367"/>
    <w:rsid w:val="001544D8"/>
    <w:rsid w:val="0015653A"/>
    <w:rsid w:val="0016221D"/>
    <w:rsid w:val="00164D28"/>
    <w:rsid w:val="001736D9"/>
    <w:rsid w:val="00175153"/>
    <w:rsid w:val="00177058"/>
    <w:rsid w:val="001773B7"/>
    <w:rsid w:val="00191597"/>
    <w:rsid w:val="00194220"/>
    <w:rsid w:val="001A1F56"/>
    <w:rsid w:val="001A2CA3"/>
    <w:rsid w:val="001B1D71"/>
    <w:rsid w:val="001B7C55"/>
    <w:rsid w:val="001C3D6D"/>
    <w:rsid w:val="001D2110"/>
    <w:rsid w:val="001D72D8"/>
    <w:rsid w:val="001E2E65"/>
    <w:rsid w:val="001F009C"/>
    <w:rsid w:val="001F5147"/>
    <w:rsid w:val="001F536A"/>
    <w:rsid w:val="001F636D"/>
    <w:rsid w:val="002005C4"/>
    <w:rsid w:val="00210EFE"/>
    <w:rsid w:val="00211792"/>
    <w:rsid w:val="00211949"/>
    <w:rsid w:val="00213C45"/>
    <w:rsid w:val="002201D8"/>
    <w:rsid w:val="002203A3"/>
    <w:rsid w:val="002208ED"/>
    <w:rsid w:val="00222599"/>
    <w:rsid w:val="002236EC"/>
    <w:rsid w:val="002277AC"/>
    <w:rsid w:val="0023083E"/>
    <w:rsid w:val="0024225B"/>
    <w:rsid w:val="0024246A"/>
    <w:rsid w:val="00253ED3"/>
    <w:rsid w:val="00255680"/>
    <w:rsid w:val="0025685A"/>
    <w:rsid w:val="002612BF"/>
    <w:rsid w:val="00261E4E"/>
    <w:rsid w:val="00263536"/>
    <w:rsid w:val="00286659"/>
    <w:rsid w:val="00287FCE"/>
    <w:rsid w:val="00295245"/>
    <w:rsid w:val="00295464"/>
    <w:rsid w:val="002957CE"/>
    <w:rsid w:val="00297A29"/>
    <w:rsid w:val="002A550D"/>
    <w:rsid w:val="002A6E98"/>
    <w:rsid w:val="002C00D1"/>
    <w:rsid w:val="002C0592"/>
    <w:rsid w:val="002C5134"/>
    <w:rsid w:val="002C5AAF"/>
    <w:rsid w:val="002C6260"/>
    <w:rsid w:val="002D0CE6"/>
    <w:rsid w:val="002E31C9"/>
    <w:rsid w:val="002E3629"/>
    <w:rsid w:val="002E5B7C"/>
    <w:rsid w:val="002E6C2C"/>
    <w:rsid w:val="00300902"/>
    <w:rsid w:val="00302A6E"/>
    <w:rsid w:val="00316247"/>
    <w:rsid w:val="00322C25"/>
    <w:rsid w:val="003259E9"/>
    <w:rsid w:val="00326612"/>
    <w:rsid w:val="003417E3"/>
    <w:rsid w:val="003500B2"/>
    <w:rsid w:val="003543C3"/>
    <w:rsid w:val="003562EC"/>
    <w:rsid w:val="003660EB"/>
    <w:rsid w:val="0037379A"/>
    <w:rsid w:val="00373B1B"/>
    <w:rsid w:val="003740AC"/>
    <w:rsid w:val="003742B7"/>
    <w:rsid w:val="00376D38"/>
    <w:rsid w:val="00387888"/>
    <w:rsid w:val="00395098"/>
    <w:rsid w:val="00395853"/>
    <w:rsid w:val="003A663A"/>
    <w:rsid w:val="003B5342"/>
    <w:rsid w:val="003B6BFC"/>
    <w:rsid w:val="003C5AD2"/>
    <w:rsid w:val="003E6AB6"/>
    <w:rsid w:val="003F0B5D"/>
    <w:rsid w:val="003F11AB"/>
    <w:rsid w:val="003F28FC"/>
    <w:rsid w:val="003F69BE"/>
    <w:rsid w:val="003F7B93"/>
    <w:rsid w:val="00400674"/>
    <w:rsid w:val="00402859"/>
    <w:rsid w:val="00407AFA"/>
    <w:rsid w:val="004112CF"/>
    <w:rsid w:val="00422F7D"/>
    <w:rsid w:val="004405D9"/>
    <w:rsid w:val="00455824"/>
    <w:rsid w:val="00456BDA"/>
    <w:rsid w:val="004672EE"/>
    <w:rsid w:val="004714F6"/>
    <w:rsid w:val="00474BAF"/>
    <w:rsid w:val="00483555"/>
    <w:rsid w:val="004863CC"/>
    <w:rsid w:val="0048647F"/>
    <w:rsid w:val="00490560"/>
    <w:rsid w:val="00491924"/>
    <w:rsid w:val="00493620"/>
    <w:rsid w:val="00496B1A"/>
    <w:rsid w:val="004A3362"/>
    <w:rsid w:val="004A6A5E"/>
    <w:rsid w:val="004B0D46"/>
    <w:rsid w:val="004B2781"/>
    <w:rsid w:val="004B3398"/>
    <w:rsid w:val="004B33B8"/>
    <w:rsid w:val="004B4870"/>
    <w:rsid w:val="004C2229"/>
    <w:rsid w:val="004C7229"/>
    <w:rsid w:val="004D21EE"/>
    <w:rsid w:val="004D2631"/>
    <w:rsid w:val="004E12EC"/>
    <w:rsid w:val="004F12B0"/>
    <w:rsid w:val="0050229A"/>
    <w:rsid w:val="00503093"/>
    <w:rsid w:val="0050744F"/>
    <w:rsid w:val="005100EF"/>
    <w:rsid w:val="00520EF7"/>
    <w:rsid w:val="0052358C"/>
    <w:rsid w:val="0053239F"/>
    <w:rsid w:val="00542DDA"/>
    <w:rsid w:val="005530F6"/>
    <w:rsid w:val="005532F3"/>
    <w:rsid w:val="00554ED5"/>
    <w:rsid w:val="005563E5"/>
    <w:rsid w:val="0057026C"/>
    <w:rsid w:val="0058002F"/>
    <w:rsid w:val="005825ED"/>
    <w:rsid w:val="00583F84"/>
    <w:rsid w:val="00586903"/>
    <w:rsid w:val="00593E9B"/>
    <w:rsid w:val="005972E4"/>
    <w:rsid w:val="005A0931"/>
    <w:rsid w:val="005A3883"/>
    <w:rsid w:val="005A6A95"/>
    <w:rsid w:val="005B4EDA"/>
    <w:rsid w:val="005C451A"/>
    <w:rsid w:val="005D3FFB"/>
    <w:rsid w:val="005E05FE"/>
    <w:rsid w:val="005E1498"/>
    <w:rsid w:val="005F76F3"/>
    <w:rsid w:val="00603B55"/>
    <w:rsid w:val="00607291"/>
    <w:rsid w:val="006124E1"/>
    <w:rsid w:val="006155A0"/>
    <w:rsid w:val="00622020"/>
    <w:rsid w:val="00636811"/>
    <w:rsid w:val="00645EA4"/>
    <w:rsid w:val="006637A7"/>
    <w:rsid w:val="00665D2B"/>
    <w:rsid w:val="00665F4B"/>
    <w:rsid w:val="00666B8F"/>
    <w:rsid w:val="006973B6"/>
    <w:rsid w:val="006B0A27"/>
    <w:rsid w:val="006B1C4D"/>
    <w:rsid w:val="006B6BD6"/>
    <w:rsid w:val="006C211D"/>
    <w:rsid w:val="006E256C"/>
    <w:rsid w:val="006F035C"/>
    <w:rsid w:val="006F2574"/>
    <w:rsid w:val="00710E76"/>
    <w:rsid w:val="00727098"/>
    <w:rsid w:val="007407DC"/>
    <w:rsid w:val="00741F7C"/>
    <w:rsid w:val="00751C27"/>
    <w:rsid w:val="00752917"/>
    <w:rsid w:val="0076050E"/>
    <w:rsid w:val="00760C47"/>
    <w:rsid w:val="00761C55"/>
    <w:rsid w:val="00764485"/>
    <w:rsid w:val="0077259A"/>
    <w:rsid w:val="007725B2"/>
    <w:rsid w:val="007774EF"/>
    <w:rsid w:val="00781AC5"/>
    <w:rsid w:val="007A3EDD"/>
    <w:rsid w:val="007A4AD6"/>
    <w:rsid w:val="007B2A63"/>
    <w:rsid w:val="007B6912"/>
    <w:rsid w:val="007C1902"/>
    <w:rsid w:val="007D073F"/>
    <w:rsid w:val="007D6056"/>
    <w:rsid w:val="007F085B"/>
    <w:rsid w:val="007F4761"/>
    <w:rsid w:val="00804612"/>
    <w:rsid w:val="0080680D"/>
    <w:rsid w:val="00814B5D"/>
    <w:rsid w:val="008176A6"/>
    <w:rsid w:val="00817B6D"/>
    <w:rsid w:val="00817BCB"/>
    <w:rsid w:val="00823C10"/>
    <w:rsid w:val="00824E4A"/>
    <w:rsid w:val="00830E04"/>
    <w:rsid w:val="00846E14"/>
    <w:rsid w:val="008475FB"/>
    <w:rsid w:val="00855EB8"/>
    <w:rsid w:val="008602F2"/>
    <w:rsid w:val="008612AF"/>
    <w:rsid w:val="00863E5B"/>
    <w:rsid w:val="00873787"/>
    <w:rsid w:val="00874132"/>
    <w:rsid w:val="00876382"/>
    <w:rsid w:val="00880343"/>
    <w:rsid w:val="00894586"/>
    <w:rsid w:val="00894F97"/>
    <w:rsid w:val="008A02B4"/>
    <w:rsid w:val="008A694D"/>
    <w:rsid w:val="008B14DB"/>
    <w:rsid w:val="008B5854"/>
    <w:rsid w:val="008B76F0"/>
    <w:rsid w:val="008C7926"/>
    <w:rsid w:val="008E4044"/>
    <w:rsid w:val="008E71EB"/>
    <w:rsid w:val="008F1863"/>
    <w:rsid w:val="009003AC"/>
    <w:rsid w:val="009021C3"/>
    <w:rsid w:val="009068F4"/>
    <w:rsid w:val="00913924"/>
    <w:rsid w:val="0091397A"/>
    <w:rsid w:val="00914B8E"/>
    <w:rsid w:val="00934AEE"/>
    <w:rsid w:val="009413B6"/>
    <w:rsid w:val="009436CD"/>
    <w:rsid w:val="00945258"/>
    <w:rsid w:val="00945DF2"/>
    <w:rsid w:val="009565F1"/>
    <w:rsid w:val="00956A73"/>
    <w:rsid w:val="009617FE"/>
    <w:rsid w:val="0096491F"/>
    <w:rsid w:val="00971387"/>
    <w:rsid w:val="00972FD7"/>
    <w:rsid w:val="0098191B"/>
    <w:rsid w:val="009820D7"/>
    <w:rsid w:val="009A4399"/>
    <w:rsid w:val="009A4524"/>
    <w:rsid w:val="009B3801"/>
    <w:rsid w:val="009B43A3"/>
    <w:rsid w:val="009C0FA4"/>
    <w:rsid w:val="009C25F2"/>
    <w:rsid w:val="009C5CCD"/>
    <w:rsid w:val="009D1AB1"/>
    <w:rsid w:val="009E300B"/>
    <w:rsid w:val="009E352C"/>
    <w:rsid w:val="009E517F"/>
    <w:rsid w:val="009F18A7"/>
    <w:rsid w:val="00A03531"/>
    <w:rsid w:val="00A1532C"/>
    <w:rsid w:val="00A24919"/>
    <w:rsid w:val="00A45CF0"/>
    <w:rsid w:val="00A47807"/>
    <w:rsid w:val="00A50CA8"/>
    <w:rsid w:val="00A56627"/>
    <w:rsid w:val="00A64AE9"/>
    <w:rsid w:val="00A705E6"/>
    <w:rsid w:val="00A74885"/>
    <w:rsid w:val="00A85D31"/>
    <w:rsid w:val="00A940F0"/>
    <w:rsid w:val="00A9672B"/>
    <w:rsid w:val="00A97D78"/>
    <w:rsid w:val="00AA0405"/>
    <w:rsid w:val="00AA1078"/>
    <w:rsid w:val="00AA7994"/>
    <w:rsid w:val="00AB240D"/>
    <w:rsid w:val="00AB6CBB"/>
    <w:rsid w:val="00AB71DD"/>
    <w:rsid w:val="00AB7CA3"/>
    <w:rsid w:val="00AB7DC5"/>
    <w:rsid w:val="00AC1985"/>
    <w:rsid w:val="00AC5248"/>
    <w:rsid w:val="00AD4B06"/>
    <w:rsid w:val="00AE3863"/>
    <w:rsid w:val="00B07C08"/>
    <w:rsid w:val="00B12918"/>
    <w:rsid w:val="00B13951"/>
    <w:rsid w:val="00B15F71"/>
    <w:rsid w:val="00B22BE5"/>
    <w:rsid w:val="00B2307E"/>
    <w:rsid w:val="00B23639"/>
    <w:rsid w:val="00B24181"/>
    <w:rsid w:val="00B27BC4"/>
    <w:rsid w:val="00B3235D"/>
    <w:rsid w:val="00B47C9B"/>
    <w:rsid w:val="00B76534"/>
    <w:rsid w:val="00BA2558"/>
    <w:rsid w:val="00BB2108"/>
    <w:rsid w:val="00BB2FE5"/>
    <w:rsid w:val="00BB354A"/>
    <w:rsid w:val="00BB38D1"/>
    <w:rsid w:val="00BB4F2E"/>
    <w:rsid w:val="00BB6979"/>
    <w:rsid w:val="00BC39F2"/>
    <w:rsid w:val="00BD1231"/>
    <w:rsid w:val="00BD33CB"/>
    <w:rsid w:val="00BD7786"/>
    <w:rsid w:val="00BF4FB9"/>
    <w:rsid w:val="00BF6AA0"/>
    <w:rsid w:val="00C0153F"/>
    <w:rsid w:val="00C058ED"/>
    <w:rsid w:val="00C136F6"/>
    <w:rsid w:val="00C22D9F"/>
    <w:rsid w:val="00C342E0"/>
    <w:rsid w:val="00C379FB"/>
    <w:rsid w:val="00C42A97"/>
    <w:rsid w:val="00C42EC1"/>
    <w:rsid w:val="00C5330D"/>
    <w:rsid w:val="00C5351A"/>
    <w:rsid w:val="00C53FE1"/>
    <w:rsid w:val="00C6196A"/>
    <w:rsid w:val="00C851D9"/>
    <w:rsid w:val="00C8597E"/>
    <w:rsid w:val="00C9052F"/>
    <w:rsid w:val="00CB0B0C"/>
    <w:rsid w:val="00CB6560"/>
    <w:rsid w:val="00CC4B4D"/>
    <w:rsid w:val="00CC6138"/>
    <w:rsid w:val="00CC6172"/>
    <w:rsid w:val="00CC653F"/>
    <w:rsid w:val="00CD2F63"/>
    <w:rsid w:val="00CD380C"/>
    <w:rsid w:val="00CD56C2"/>
    <w:rsid w:val="00CE0CBE"/>
    <w:rsid w:val="00CE2F7E"/>
    <w:rsid w:val="00CE3999"/>
    <w:rsid w:val="00CE3E52"/>
    <w:rsid w:val="00D0592D"/>
    <w:rsid w:val="00D136D6"/>
    <w:rsid w:val="00D22920"/>
    <w:rsid w:val="00D37953"/>
    <w:rsid w:val="00D421B9"/>
    <w:rsid w:val="00D63F5A"/>
    <w:rsid w:val="00D64444"/>
    <w:rsid w:val="00D65384"/>
    <w:rsid w:val="00D66DF8"/>
    <w:rsid w:val="00D749F9"/>
    <w:rsid w:val="00D80F22"/>
    <w:rsid w:val="00D812A9"/>
    <w:rsid w:val="00D874DB"/>
    <w:rsid w:val="00D87908"/>
    <w:rsid w:val="00D94E8E"/>
    <w:rsid w:val="00DB5E49"/>
    <w:rsid w:val="00DB6153"/>
    <w:rsid w:val="00DB6968"/>
    <w:rsid w:val="00DC0FC0"/>
    <w:rsid w:val="00DC5222"/>
    <w:rsid w:val="00DC7A9D"/>
    <w:rsid w:val="00DD768B"/>
    <w:rsid w:val="00DE0F15"/>
    <w:rsid w:val="00DF5508"/>
    <w:rsid w:val="00E063E4"/>
    <w:rsid w:val="00E06E72"/>
    <w:rsid w:val="00E0739E"/>
    <w:rsid w:val="00E11993"/>
    <w:rsid w:val="00E225C7"/>
    <w:rsid w:val="00E505BA"/>
    <w:rsid w:val="00E51E27"/>
    <w:rsid w:val="00E53286"/>
    <w:rsid w:val="00E5332D"/>
    <w:rsid w:val="00E55A1C"/>
    <w:rsid w:val="00E60AC1"/>
    <w:rsid w:val="00E737D3"/>
    <w:rsid w:val="00E90E5C"/>
    <w:rsid w:val="00EA2C2C"/>
    <w:rsid w:val="00EA62FB"/>
    <w:rsid w:val="00EB4B03"/>
    <w:rsid w:val="00EB7B5E"/>
    <w:rsid w:val="00EC116F"/>
    <w:rsid w:val="00ED0842"/>
    <w:rsid w:val="00EE7536"/>
    <w:rsid w:val="00EE7EE9"/>
    <w:rsid w:val="00EF065D"/>
    <w:rsid w:val="00EF2F6E"/>
    <w:rsid w:val="00EF3F1A"/>
    <w:rsid w:val="00EF4F2F"/>
    <w:rsid w:val="00EF679A"/>
    <w:rsid w:val="00F01E95"/>
    <w:rsid w:val="00F02230"/>
    <w:rsid w:val="00F039B8"/>
    <w:rsid w:val="00F0420E"/>
    <w:rsid w:val="00F052B2"/>
    <w:rsid w:val="00F078B0"/>
    <w:rsid w:val="00F116AC"/>
    <w:rsid w:val="00F165B7"/>
    <w:rsid w:val="00F21AA0"/>
    <w:rsid w:val="00F24167"/>
    <w:rsid w:val="00F351D3"/>
    <w:rsid w:val="00F41F30"/>
    <w:rsid w:val="00F46581"/>
    <w:rsid w:val="00F5129B"/>
    <w:rsid w:val="00F56B3D"/>
    <w:rsid w:val="00F6169A"/>
    <w:rsid w:val="00F711E9"/>
    <w:rsid w:val="00F73D07"/>
    <w:rsid w:val="00F80F3C"/>
    <w:rsid w:val="00F8353A"/>
    <w:rsid w:val="00F93901"/>
    <w:rsid w:val="00F94543"/>
    <w:rsid w:val="00FB012C"/>
    <w:rsid w:val="00FB163E"/>
    <w:rsid w:val="00FC0B5F"/>
    <w:rsid w:val="00FC348F"/>
    <w:rsid w:val="00FC6086"/>
    <w:rsid w:val="00FD476E"/>
    <w:rsid w:val="00FF0198"/>
    <w:rsid w:val="00FF2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5BA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qFormat/>
    <w:rsid w:val="004672EE"/>
    <w:pPr>
      <w:keepNext/>
      <w:keepLines/>
      <w:spacing w:before="260" w:after="200" w:line="578" w:lineRule="auto"/>
      <w:ind w:firstLineChars="0" w:firstLine="0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4672EE"/>
    <w:pPr>
      <w:keepNext/>
      <w:keepLines/>
      <w:spacing w:before="160" w:after="4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1"/>
    <w:next w:val="a"/>
    <w:link w:val="3Char"/>
    <w:qFormat/>
    <w:rsid w:val="001A2CA3"/>
    <w:pPr>
      <w:keepLines w:val="0"/>
      <w:spacing w:before="20" w:after="20" w:line="240" w:lineRule="atLeast"/>
      <w:jc w:val="left"/>
      <w:outlineLvl w:val="2"/>
    </w:pPr>
    <w:rPr>
      <w:rFonts w:ascii="宋体" w:eastAsiaTheme="majorEastAsia" w:hAnsi="Times New Roman" w:cs="Times New Roman"/>
      <w:bCs w:val="0"/>
      <w:snapToGrid w:val="0"/>
      <w:kern w:val="0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72EE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4672E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0E2A5F"/>
    <w:pPr>
      <w:ind w:firstLine="420"/>
    </w:pPr>
  </w:style>
  <w:style w:type="table" w:styleId="a4">
    <w:name w:val="Table Grid"/>
    <w:basedOn w:val="a1"/>
    <w:uiPriority w:val="59"/>
    <w:rsid w:val="000E2A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Char"/>
    <w:uiPriority w:val="1"/>
    <w:qFormat/>
    <w:rsid w:val="00E505BA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E505BA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E505B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505BA"/>
    <w:rPr>
      <w:sz w:val="18"/>
      <w:szCs w:val="18"/>
    </w:rPr>
  </w:style>
  <w:style w:type="character" w:styleId="a7">
    <w:name w:val="Hyperlink"/>
    <w:basedOn w:val="a0"/>
    <w:uiPriority w:val="99"/>
    <w:unhideWhenUsed/>
    <w:rsid w:val="004672EE"/>
    <w:rPr>
      <w:color w:val="5F5F5F" w:themeColor="hyperlink"/>
      <w:u w:val="single"/>
    </w:rPr>
  </w:style>
  <w:style w:type="character" w:customStyle="1" w:styleId="3Char">
    <w:name w:val="标题 3 Char"/>
    <w:basedOn w:val="a0"/>
    <w:link w:val="3"/>
    <w:uiPriority w:val="99"/>
    <w:rsid w:val="001A2CA3"/>
    <w:rPr>
      <w:rFonts w:ascii="宋体" w:eastAsiaTheme="majorEastAsia" w:hAnsi="Times New Roman" w:cs="Times New Roman"/>
      <w:b/>
      <w:snapToGrid w:val="0"/>
      <w:kern w:val="0"/>
      <w:szCs w:val="20"/>
    </w:rPr>
  </w:style>
  <w:style w:type="paragraph" w:styleId="a8">
    <w:name w:val="header"/>
    <w:basedOn w:val="a"/>
    <w:link w:val="Char1"/>
    <w:uiPriority w:val="99"/>
    <w:semiHidden/>
    <w:unhideWhenUsed/>
    <w:rsid w:val="00141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141FC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41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41FC6"/>
    <w:rPr>
      <w:sz w:val="18"/>
      <w:szCs w:val="18"/>
    </w:rPr>
  </w:style>
  <w:style w:type="character" w:styleId="aa">
    <w:name w:val="page number"/>
    <w:basedOn w:val="a0"/>
    <w:rsid w:val="00141FC6"/>
  </w:style>
  <w:style w:type="paragraph" w:styleId="TOC">
    <w:name w:val="TOC Heading"/>
    <w:basedOn w:val="1"/>
    <w:next w:val="a"/>
    <w:uiPriority w:val="39"/>
    <w:semiHidden/>
    <w:unhideWhenUsed/>
    <w:qFormat/>
    <w:rsid w:val="00C53F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A5A5A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53FE1"/>
  </w:style>
  <w:style w:type="paragraph" w:styleId="20">
    <w:name w:val="toc 2"/>
    <w:basedOn w:val="a"/>
    <w:next w:val="a"/>
    <w:autoRedefine/>
    <w:uiPriority w:val="39"/>
    <w:unhideWhenUsed/>
    <w:rsid w:val="00C53FE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53FE1"/>
    <w:pPr>
      <w:ind w:leftChars="400" w:left="840"/>
    </w:pPr>
  </w:style>
  <w:style w:type="paragraph" w:styleId="ab">
    <w:name w:val="Title"/>
    <w:basedOn w:val="a"/>
    <w:next w:val="a"/>
    <w:link w:val="Char3"/>
    <w:qFormat/>
    <w:rsid w:val="009A4524"/>
    <w:pPr>
      <w:spacing w:before="800" w:after="60"/>
      <w:jc w:val="center"/>
      <w:outlineLvl w:val="0"/>
    </w:pPr>
    <w:rPr>
      <w:rFonts w:asciiTheme="majorHAnsi" w:eastAsia="微软雅黑" w:hAnsiTheme="majorHAnsi" w:cstheme="majorBidi"/>
      <w:bCs/>
      <w:spacing w:val="100"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9A4524"/>
    <w:rPr>
      <w:rFonts w:asciiTheme="majorHAnsi" w:eastAsia="微软雅黑" w:hAnsiTheme="majorHAnsi" w:cstheme="majorBidi"/>
      <w:bCs/>
      <w:spacing w:val="100"/>
      <w:sz w:val="32"/>
      <w:szCs w:val="32"/>
    </w:rPr>
  </w:style>
  <w:style w:type="paragraph" w:customStyle="1" w:styleId="11">
    <w:name w:val="样式1"/>
    <w:basedOn w:val="ac"/>
    <w:uiPriority w:val="99"/>
    <w:rsid w:val="00F56B3D"/>
    <w:pPr>
      <w:keepLines/>
      <w:spacing w:line="240" w:lineRule="atLeast"/>
      <w:ind w:left="720" w:firstLineChars="0" w:firstLine="0"/>
      <w:jc w:val="left"/>
    </w:pPr>
    <w:rPr>
      <w:rFonts w:ascii="宋体" w:eastAsia="微软雅黑" w:hAnsi="宋体" w:cs="Times New Roman"/>
      <w:kern w:val="0"/>
      <w:szCs w:val="20"/>
    </w:rPr>
  </w:style>
  <w:style w:type="paragraph" w:styleId="ac">
    <w:name w:val="Body Text"/>
    <w:basedOn w:val="a"/>
    <w:link w:val="Char4"/>
    <w:uiPriority w:val="99"/>
    <w:semiHidden/>
    <w:unhideWhenUsed/>
    <w:rsid w:val="00F56B3D"/>
    <w:pPr>
      <w:spacing w:after="120"/>
    </w:pPr>
  </w:style>
  <w:style w:type="character" w:customStyle="1" w:styleId="Char4">
    <w:name w:val="正文文本 Char"/>
    <w:basedOn w:val="a0"/>
    <w:link w:val="ac"/>
    <w:uiPriority w:val="99"/>
    <w:semiHidden/>
    <w:rsid w:val="00F56B3D"/>
  </w:style>
  <w:style w:type="paragraph" w:customStyle="1" w:styleId="Default">
    <w:name w:val="Default"/>
    <w:rsid w:val="00C0153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Normal Indent"/>
    <w:basedOn w:val="a"/>
    <w:uiPriority w:val="99"/>
    <w:semiHidden/>
    <w:unhideWhenUsed/>
    <w:rsid w:val="0037379A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"/>
    <w:unhideWhenUsed/>
    <w:rsid w:val="00000C95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Subtitle"/>
    <w:basedOn w:val="a"/>
    <w:link w:val="Char5"/>
    <w:qFormat/>
    <w:rsid w:val="00520EF7"/>
    <w:pPr>
      <w:spacing w:after="60" w:line="240" w:lineRule="atLeast"/>
      <w:ind w:firstLineChars="0" w:firstLine="0"/>
      <w:jc w:val="center"/>
    </w:pPr>
    <w:rPr>
      <w:rFonts w:ascii="宋体" w:eastAsia="宋体" w:hAnsi="宋体" w:cs="Times New Roman"/>
      <w:i/>
      <w:iCs/>
      <w:kern w:val="0"/>
      <w:sz w:val="36"/>
      <w:szCs w:val="36"/>
      <w:lang w:val="en-AU" w:eastAsia="en-US"/>
    </w:rPr>
  </w:style>
  <w:style w:type="character" w:customStyle="1" w:styleId="Char5">
    <w:name w:val="副标题 Char"/>
    <w:basedOn w:val="a0"/>
    <w:link w:val="af"/>
    <w:rsid w:val="00520EF7"/>
    <w:rPr>
      <w:rFonts w:ascii="宋体" w:eastAsia="宋体" w:hAnsi="宋体" w:cs="Times New Roman"/>
      <w:i/>
      <w:iCs/>
      <w:kern w:val="0"/>
      <w:sz w:val="36"/>
      <w:szCs w:val="36"/>
      <w:lang w:val="en-AU" w:eastAsia="en-US"/>
    </w:rPr>
  </w:style>
  <w:style w:type="paragraph" w:customStyle="1" w:styleId="21">
    <w:name w:val="样式2"/>
    <w:basedOn w:val="a"/>
    <w:uiPriority w:val="99"/>
    <w:rsid w:val="00520EF7"/>
    <w:pPr>
      <w:spacing w:line="240" w:lineRule="atLeast"/>
      <w:ind w:firstLineChars="0" w:firstLine="0"/>
      <w:jc w:val="left"/>
    </w:pPr>
    <w:rPr>
      <w:rFonts w:ascii="宋体" w:eastAsia="微软雅黑" w:hAnsi="宋体"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vision.dotx" TargetMode="Externa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3BFF5-5B6A-4463-BC83-9B18D006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vision.dotx</Template>
  <TotalTime>33</TotalTime>
  <Pages>9</Pages>
  <Words>365</Words>
  <Characters>2087</Characters>
  <Application>Microsoft Office Word</Application>
  <DocSecurity>0</DocSecurity>
  <Lines>17</Lines>
  <Paragraphs>4</Paragraphs>
  <ScaleCrop>false</ScaleCrop>
  <Company>上海交通大学软件学院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Online-bug-detection-engine-for-java-programs</dc:title>
  <dc:subject>用户手册</dc:subject>
  <dc:creator>Baldur 软件开发小组</dc:creator>
  <cp:lastModifiedBy>hp</cp:lastModifiedBy>
  <cp:revision>36</cp:revision>
  <dcterms:created xsi:type="dcterms:W3CDTF">2009-09-17T14:43:00Z</dcterms:created>
  <dcterms:modified xsi:type="dcterms:W3CDTF">2009-09-17T15:45:00Z</dcterms:modified>
</cp:coreProperties>
</file>